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11" w:rsidRDefault="00E76490" w:rsidP="00E76490">
      <w:pPr>
        <w:jc w:val="center"/>
      </w:pPr>
      <w:r>
        <w:t>Zusätzliche Anforderungen</w:t>
      </w:r>
    </w:p>
    <w:p w:rsidR="00E76490" w:rsidRDefault="00E76490" w:rsidP="00E76490">
      <w:pPr>
        <w:jc w:val="center"/>
      </w:pPr>
    </w:p>
    <w:p w:rsidR="008B2DEE" w:rsidRDefault="008B2DEE" w:rsidP="00E76490">
      <w:pPr>
        <w:jc w:val="center"/>
      </w:pPr>
    </w:p>
    <w:p w:rsidR="008B2DEE" w:rsidRDefault="008B2DEE" w:rsidP="00E76490">
      <w:r>
        <w:t>\LF01</w:t>
      </w:r>
      <w:r>
        <w:t xml:space="preserve">1\ </w:t>
      </w:r>
      <w:r>
        <w:t>Markierungen werden in einem Auswahlfenster bereitgestellt. [MA]</w:t>
      </w:r>
    </w:p>
    <w:p w:rsidR="00E76490" w:rsidRDefault="008B2DEE" w:rsidP="00E76490">
      <w:r>
        <w:t>\LF02</w:t>
      </w:r>
      <w:r w:rsidR="00302D76">
        <w:t xml:space="preserve">1\ </w:t>
      </w:r>
      <w:r w:rsidR="00471B9C">
        <w:t>Markierunen können beschriftet werden</w:t>
      </w:r>
      <w:r w:rsidR="00086E2A">
        <w:t>.</w:t>
      </w:r>
      <w:r w:rsidR="00471B9C">
        <w:t xml:space="preserve"> [MA]</w:t>
      </w:r>
    </w:p>
    <w:p w:rsidR="00086E2A" w:rsidRDefault="00086E2A" w:rsidP="00E76490">
      <w:r>
        <w:t xml:space="preserve">\LF031\ </w:t>
      </w:r>
      <w:r w:rsidR="00B443F5">
        <w:t>Auswahl der Ebene, auf die Markierungen/Medien eingefügt werden sollen, als Interfaceelement. [MA]</w:t>
      </w:r>
    </w:p>
    <w:p w:rsidR="00B443F5" w:rsidRDefault="007C0FD7" w:rsidP="00E76490">
      <w:r>
        <w:t xml:space="preserve">\LF041\ </w:t>
      </w:r>
      <w:r w:rsidR="00101BFE">
        <w:t>Gezieltes Senden von Chatnachrichten an Einzelpersonen ist möglich. [SA]</w:t>
      </w:r>
    </w:p>
    <w:p w:rsidR="00457BA0" w:rsidRDefault="00D31B24" w:rsidP="00E76490">
      <w:r>
        <w:t>\LF051\ Der Host verfügt über einen Befehl, der Textausgabe im Ereignislog erzeugt. [MA]</w:t>
      </w:r>
    </w:p>
    <w:p w:rsidR="00D31B24" w:rsidRDefault="00D31B24" w:rsidP="00E76490">
      <w:r>
        <w:t xml:space="preserve">\LF061\ </w:t>
      </w:r>
      <w:r w:rsidR="00F2532B">
        <w:t>Das grafische Ziehen von Würfeln erzeugt den korrespondierenden Textbefehl in der Textzeile. [MA]</w:t>
      </w:r>
    </w:p>
    <w:p w:rsidR="00F2532B" w:rsidRDefault="00F2532B" w:rsidP="00E76490">
      <w:r>
        <w:t>\LF071\ Beim Drücken der Würfeln-Taste oder Return-Tasten wird die Textzeile des Würfelfensters ausgewertet.</w:t>
      </w:r>
      <w:r w:rsidR="00D55215">
        <w:t xml:space="preserve"> [MA]</w:t>
      </w:r>
    </w:p>
    <w:p w:rsidR="00567789" w:rsidRDefault="008E2563" w:rsidP="00E76490">
      <w:r>
        <w:t xml:space="preserve">\LF081\ </w:t>
      </w:r>
      <w:r w:rsidR="002140D8">
        <w:t>Die Medienbibliothek ist ein über das Menü erreichbares Fenster, das dem Host zur Verwaltung (Eintragen, Freistellen, Löschen</w:t>
      </w:r>
      <w:r w:rsidR="00567789">
        <w:t>) der Sitzungsmedien dient. [MA]</w:t>
      </w:r>
    </w:p>
    <w:p w:rsidR="002140D8" w:rsidRDefault="002140D8" w:rsidP="00E76490">
      <w:r>
        <w:t xml:space="preserve">\LF091\ Der Host kann Medien/Ordner für bestimmte </w:t>
      </w:r>
      <w:r w:rsidR="00567789">
        <w:t>Rollen</w:t>
      </w:r>
      <w:r>
        <w:t xml:space="preserve"> freigeben (Schreibzugriff und/oder Lesezugriff) [MA]</w:t>
      </w:r>
    </w:p>
    <w:p w:rsidR="00567789" w:rsidRDefault="00567789" w:rsidP="00E76490">
      <w:r>
        <w:t>\LF101\ Jedem Spieler kann eine Rolle zugewiesen werden, die seine Rechte &amp; Möglichkeiten in der Sitzung festlegt.</w:t>
      </w:r>
      <w:r w:rsidR="00653590">
        <w:t xml:space="preserve"> [MA]</w:t>
      </w:r>
    </w:p>
    <w:p w:rsidR="00C5490D" w:rsidRDefault="00C5490D" w:rsidP="00E76490">
      <w:r>
        <w:t xml:space="preserve">\LF111\ </w:t>
      </w:r>
      <w:r w:rsidR="00653590">
        <w:t>Klinkt sich ein Spieler in die Sitzung ein oder gibt den passenden Chatbefehl ein, wird ihm seine Rolle in dieser Sitzung angezeigt. [MA]</w:t>
      </w:r>
    </w:p>
    <w:p w:rsidR="00F2532B" w:rsidRDefault="002C5FB5" w:rsidP="00E76490">
      <w:r>
        <w:t>\LF121\ Das Hochladen von Dateien von Nicht-Hosts muss von dem Host bestätigt werden.</w:t>
      </w:r>
      <w:r w:rsidR="003B4F8A">
        <w:t xml:space="preserve"> [MA]</w:t>
      </w:r>
      <w:bookmarkStart w:id="0" w:name="_GoBack"/>
      <w:bookmarkEnd w:id="0"/>
    </w:p>
    <w:sectPr w:rsidR="00F2532B" w:rsidSect="00A558F7">
      <w:pgSz w:w="11906" w:h="16838" w:code="9"/>
      <w:pgMar w:top="1134" w:right="851" w:bottom="1701" w:left="1418" w:header="709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90"/>
    <w:rsid w:val="00086E2A"/>
    <w:rsid w:val="00101BFE"/>
    <w:rsid w:val="001B476E"/>
    <w:rsid w:val="002140D8"/>
    <w:rsid w:val="002C5FB5"/>
    <w:rsid w:val="00302D76"/>
    <w:rsid w:val="003B4F8A"/>
    <w:rsid w:val="00457BA0"/>
    <w:rsid w:val="00471B9C"/>
    <w:rsid w:val="00567789"/>
    <w:rsid w:val="00653590"/>
    <w:rsid w:val="007C0FD7"/>
    <w:rsid w:val="00807619"/>
    <w:rsid w:val="008B2DEE"/>
    <w:rsid w:val="008B372E"/>
    <w:rsid w:val="008E2563"/>
    <w:rsid w:val="00A558F7"/>
    <w:rsid w:val="00B306D1"/>
    <w:rsid w:val="00B443F5"/>
    <w:rsid w:val="00C5490D"/>
    <w:rsid w:val="00C94B56"/>
    <w:rsid w:val="00D31B24"/>
    <w:rsid w:val="00D55215"/>
    <w:rsid w:val="00E76490"/>
    <w:rsid w:val="00E77C20"/>
    <w:rsid w:val="00F2532B"/>
    <w:rsid w:val="00F308F8"/>
    <w:rsid w:val="00F6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D14CC-90E0-4CEF-9735-2057BC02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3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328F95C6.dotm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 Steffen</dc:creator>
  <cp:keywords/>
  <dc:description/>
  <cp:lastModifiedBy>Mueller Steffen</cp:lastModifiedBy>
  <cp:revision>22</cp:revision>
  <dcterms:created xsi:type="dcterms:W3CDTF">2015-10-28T08:31:00Z</dcterms:created>
  <dcterms:modified xsi:type="dcterms:W3CDTF">2015-10-28T09:23:00Z</dcterms:modified>
</cp:coreProperties>
</file>