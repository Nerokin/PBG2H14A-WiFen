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22F" w:rsidRPr="00285821" w:rsidRDefault="008C1450" w:rsidP="00285821">
      <w:pPr>
        <w:rPr>
          <w:rFonts w:ascii="Arial" w:hAnsi="Arial" w:cs="Arial"/>
          <w:sz w:val="24"/>
          <w:szCs w:val="24"/>
          <w:lang w:val="de-DE"/>
        </w:rPr>
      </w:pPr>
      <w:bookmarkStart w:id="0" w:name="_GoBack"/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5129530</wp:posOffset>
                </wp:positionV>
                <wp:extent cx="3943350" cy="228600"/>
                <wp:effectExtent l="0" t="0" r="57150" b="9525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992F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6" o:spid="_x0000_s1026" type="#_x0000_t32" style="position:absolute;margin-left:261.3pt;margin-top:403.9pt;width:310.5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bookmarkEnd w:id="0"/>
      <w:r w:rsidR="0022522F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8519160</wp:posOffset>
                </wp:positionH>
                <wp:positionV relativeFrom="paragraph">
                  <wp:posOffset>4653280</wp:posOffset>
                </wp:positionV>
                <wp:extent cx="981075" cy="352425"/>
                <wp:effectExtent l="0" t="0" r="0" b="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22F" w:rsidRPr="00F97CD8" w:rsidRDefault="0022522F">
                            <w:pPr>
                              <w:rPr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F97CD8">
                              <w:rPr>
                                <w:sz w:val="16"/>
                                <w:szCs w:val="16"/>
                                <w:lang w:val="de-DE"/>
                              </w:rPr>
                              <w:t>Benachrichtigungs</w:t>
                            </w:r>
                            <w:r w:rsidR="00F97CD8">
                              <w:rPr>
                                <w:sz w:val="16"/>
                                <w:szCs w:val="16"/>
                                <w:lang w:val="de-DE"/>
                              </w:rPr>
                              <w:t>-</w:t>
                            </w:r>
                            <w:r w:rsidRPr="00F97CD8">
                              <w:rPr>
                                <w:sz w:val="16"/>
                                <w:szCs w:val="16"/>
                                <w:lang w:val="de-DE"/>
                              </w:rPr>
                              <w:t>anzeige</w:t>
                            </w:r>
                          </w:p>
                          <w:p w:rsidR="0022522F" w:rsidRPr="0022522F" w:rsidRDefault="0022522F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4" o:spid="_x0000_s1026" type="#_x0000_t202" style="position:absolute;margin-left:670.8pt;margin-top:366.4pt;width:77.2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" filled="f" stroked="f" strokeweight=".5pt">
                <v:textbox>
                  <w:txbxContent>
                    <w:p w:rsidR="0022522F" w:rsidRPr="00F97CD8" w:rsidRDefault="0022522F">
                      <w:pPr>
                        <w:rPr>
                          <w:sz w:val="16"/>
                          <w:szCs w:val="16"/>
                          <w:lang w:val="de-DE"/>
                        </w:rPr>
                      </w:pPr>
                      <w:r w:rsidRPr="00F97CD8">
                        <w:rPr>
                          <w:sz w:val="16"/>
                          <w:szCs w:val="16"/>
                          <w:lang w:val="de-DE"/>
                        </w:rPr>
                        <w:t>Benachrichtigungs</w:t>
                      </w:r>
                      <w:r w:rsidR="00F97CD8">
                        <w:rPr>
                          <w:sz w:val="16"/>
                          <w:szCs w:val="16"/>
                          <w:lang w:val="de-DE"/>
                        </w:rPr>
                        <w:t>-</w:t>
                      </w:r>
                      <w:r w:rsidRPr="00F97CD8">
                        <w:rPr>
                          <w:sz w:val="16"/>
                          <w:szCs w:val="16"/>
                          <w:lang w:val="de-DE"/>
                        </w:rPr>
                        <w:t>anzeige</w:t>
                      </w:r>
                    </w:p>
                    <w:p w:rsidR="0022522F" w:rsidRPr="0022522F" w:rsidRDefault="0022522F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522F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7919085</wp:posOffset>
                </wp:positionH>
                <wp:positionV relativeFrom="paragraph">
                  <wp:posOffset>4777105</wp:posOffset>
                </wp:positionV>
                <wp:extent cx="552450" cy="485775"/>
                <wp:effectExtent l="38100" t="0" r="19050" b="47625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4505B" id="Gerade Verbindung mit Pfeil 13" o:spid="_x0000_s1026" type="#_x0000_t32" style="position:absolute;margin-left:623.55pt;margin-top:376.15pt;width:43.5pt;height:38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285821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3FAF62" wp14:editId="0C380BBC">
                <wp:simplePos x="0" y="0"/>
                <wp:positionH relativeFrom="column">
                  <wp:posOffset>6252210</wp:posOffset>
                </wp:positionH>
                <wp:positionV relativeFrom="paragraph">
                  <wp:posOffset>3672205</wp:posOffset>
                </wp:positionV>
                <wp:extent cx="476250" cy="161925"/>
                <wp:effectExtent l="0" t="0" r="0" b="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16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821" w:rsidRPr="00285821" w:rsidRDefault="00285821" w:rsidP="00285821">
                            <w:pPr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de-DE"/>
                              </w:rPr>
                              <w:t>Name2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FAF62" id="Textfeld 7" o:spid="_x0000_s1027" type="#_x0000_t202" style="position:absolute;margin-left:492.3pt;margin-top:289.15pt;width:37.5pt;height:1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" filled="f" stroked="f" strokeweight=".5pt">
                <v:textbox>
                  <w:txbxContent>
                    <w:p w:rsidR="00285821" w:rsidRPr="00285821" w:rsidRDefault="00285821" w:rsidP="00285821">
                      <w:pPr>
                        <w:rPr>
                          <w:sz w:val="12"/>
                          <w:szCs w:val="12"/>
                          <w:lang w:val="de-DE"/>
                        </w:rPr>
                      </w:pPr>
                      <w:r>
                        <w:rPr>
                          <w:sz w:val="12"/>
                          <w:szCs w:val="12"/>
                          <w:lang w:val="de-DE"/>
                        </w:rPr>
                        <w:t>Name2</w:t>
                      </w:r>
                    </w:p>
                  </w:txbxContent>
                </v:textbox>
              </v:shape>
            </w:pict>
          </mc:Fallback>
        </mc:AlternateContent>
      </w:r>
      <w:r w:rsidR="00285821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EC1FC0" wp14:editId="708ABF38">
                <wp:simplePos x="0" y="0"/>
                <wp:positionH relativeFrom="column">
                  <wp:posOffset>6204585</wp:posOffset>
                </wp:positionH>
                <wp:positionV relativeFrom="paragraph">
                  <wp:posOffset>2948305</wp:posOffset>
                </wp:positionV>
                <wp:extent cx="466725" cy="171450"/>
                <wp:effectExtent l="0" t="0" r="0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171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821" w:rsidRPr="00285821" w:rsidRDefault="00285821">
                            <w:pPr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285821">
                              <w:rPr>
                                <w:sz w:val="12"/>
                                <w:szCs w:val="12"/>
                                <w:lang w:val="de-DE"/>
                              </w:rPr>
                              <w:t>Name1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C1FC0" id="Textfeld 6" o:spid="_x0000_s1028" type="#_x0000_t202" style="position:absolute;margin-left:488.55pt;margin-top:232.15pt;width:36.7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" filled="f" stroked="f" strokeweight=".5pt">
                <v:textbox>
                  <w:txbxContent>
                    <w:p w:rsidR="00285821" w:rsidRPr="00285821" w:rsidRDefault="00285821">
                      <w:pPr>
                        <w:rPr>
                          <w:sz w:val="12"/>
                          <w:szCs w:val="12"/>
                          <w:lang w:val="de-DE"/>
                        </w:rPr>
                      </w:pPr>
                      <w:r w:rsidRPr="00285821">
                        <w:rPr>
                          <w:sz w:val="12"/>
                          <w:szCs w:val="12"/>
                          <w:lang w:val="de-DE"/>
                        </w:rPr>
                        <w:t>Name1</w:t>
                      </w:r>
                    </w:p>
                  </w:txbxContent>
                </v:textbox>
              </v:shape>
            </w:pict>
          </mc:Fallback>
        </mc:AlternateContent>
      </w:r>
      <w:r w:rsidR="00285821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638655" wp14:editId="2725124B">
                <wp:simplePos x="0" y="0"/>
                <wp:positionH relativeFrom="column">
                  <wp:posOffset>6282055</wp:posOffset>
                </wp:positionH>
                <wp:positionV relativeFrom="paragraph">
                  <wp:posOffset>3796665</wp:posOffset>
                </wp:positionV>
                <wp:extent cx="914400" cy="676275"/>
                <wp:effectExtent l="57150" t="0" r="19050" b="142875"/>
                <wp:wrapNone/>
                <wp:docPr id="12" name="Abgerundete rechteckige Legend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6275"/>
                        </a:xfrm>
                        <a:prstGeom prst="wedgeRoundRectCallout">
                          <a:avLst>
                            <a:gd name="adj1" fmla="val -51042"/>
                            <a:gd name="adj2" fmla="val 63691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821" w:rsidRPr="003E3DC2" w:rsidRDefault="00285821" w:rsidP="0028582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Lass uns das Spiel beginnen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38655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bgerundete rechteckige Legende 12" o:spid="_x0000_s1029" type="#_x0000_t62" style="position:absolute;margin-left:494.65pt;margin-top:298.95pt;width:1in;height:5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" adj="-225,24557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285821" w:rsidRPr="003E3DC2" w:rsidRDefault="00285821" w:rsidP="0028582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Lass uns das Spiel beginnen</w:t>
                      </w:r>
                    </w:p>
                  </w:txbxContent>
                </v:textbox>
              </v:shape>
            </w:pict>
          </mc:Fallback>
        </mc:AlternateContent>
      </w:r>
      <w:r w:rsidR="00285821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942E04" wp14:editId="05B61CDC">
                <wp:simplePos x="0" y="0"/>
                <wp:positionH relativeFrom="column">
                  <wp:posOffset>6958330</wp:posOffset>
                </wp:positionH>
                <wp:positionV relativeFrom="paragraph">
                  <wp:posOffset>3425190</wp:posOffset>
                </wp:positionV>
                <wp:extent cx="1000125" cy="323850"/>
                <wp:effectExtent l="0" t="0" r="66675" b="228600"/>
                <wp:wrapNone/>
                <wp:docPr id="11" name="Abgerundete rechteckige Legend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23850"/>
                        </a:xfrm>
                        <a:prstGeom prst="wedgeRoundRectCallout">
                          <a:avLst>
                            <a:gd name="adj1" fmla="val 49643"/>
                            <a:gd name="adj2" fmla="val 105978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821" w:rsidRPr="003E3DC2" w:rsidRDefault="00285821" w:rsidP="0028582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Hey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hey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:D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42E04" id="Abgerundete rechteckige Legende 11" o:spid="_x0000_s1030" type="#_x0000_t62" style="position:absolute;margin-left:547.9pt;margin-top:269.7pt;width:78.7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" adj="21523,33691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285821" w:rsidRPr="003E3DC2" w:rsidRDefault="00285821" w:rsidP="0028582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Hey </w:t>
                      </w:r>
                      <w:proofErr w:type="spellStart"/>
                      <w:r>
                        <w:rPr>
                          <w:lang w:val="de-DE"/>
                        </w:rPr>
                        <w:t>hey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:D</w:t>
                      </w:r>
                    </w:p>
                  </w:txbxContent>
                </v:textbox>
              </v:shape>
            </w:pict>
          </mc:Fallback>
        </mc:AlternateContent>
      </w:r>
      <w:r w:rsidR="00285821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7DC963" wp14:editId="12A3ADEA">
                <wp:simplePos x="0" y="0"/>
                <wp:positionH relativeFrom="column">
                  <wp:posOffset>6253480</wp:posOffset>
                </wp:positionH>
                <wp:positionV relativeFrom="paragraph">
                  <wp:posOffset>3072765</wp:posOffset>
                </wp:positionV>
                <wp:extent cx="923925" cy="285750"/>
                <wp:effectExtent l="0" t="0" r="28575" b="152400"/>
                <wp:wrapNone/>
                <wp:docPr id="10" name="Abgerundete rechteckige Legend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85750"/>
                        </a:xfrm>
                        <a:prstGeom prst="wedgeRoundRectCallout">
                          <a:avLst>
                            <a:gd name="adj1" fmla="val -43513"/>
                            <a:gd name="adj2" fmla="val 89423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821" w:rsidRPr="003E3DC2" w:rsidRDefault="00285821" w:rsidP="0028582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Hey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DC963" id="Abgerundete rechteckige Legende 10" o:spid="_x0000_s1031" type="#_x0000_t62" style="position:absolute;margin-left:492.4pt;margin-top:241.95pt;width:72.7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" adj="1401,30115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285821" w:rsidRPr="003E3DC2" w:rsidRDefault="00285821" w:rsidP="0028582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Hey</w:t>
                      </w:r>
                    </w:p>
                  </w:txbxContent>
                </v:textbox>
              </v:shape>
            </w:pict>
          </mc:Fallback>
        </mc:AlternateContent>
      </w:r>
      <w:r w:rsidR="00285821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53A068" wp14:editId="1F3D8AAD">
                <wp:simplePos x="0" y="0"/>
                <wp:positionH relativeFrom="column">
                  <wp:posOffset>7528560</wp:posOffset>
                </wp:positionH>
                <wp:positionV relativeFrom="paragraph">
                  <wp:posOffset>4996180</wp:posOffset>
                </wp:positionV>
                <wp:extent cx="552450" cy="190500"/>
                <wp:effectExtent l="0" t="0" r="19050" b="19050"/>
                <wp:wrapNone/>
                <wp:docPr id="19" name="Abgerundetes 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905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821" w:rsidRPr="009A5CAA" w:rsidRDefault="00285821" w:rsidP="0028582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9A5CA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DE"/>
                              </w:rPr>
                              <w:t>Senden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53A068" id="Abgerundetes Rechteck 19" o:spid="_x0000_s1032" style="position:absolute;margin-left:592.8pt;margin-top:393.4pt;width:43.5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285821" w:rsidRPr="009A5CAA" w:rsidRDefault="00285821" w:rsidP="0028582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DE"/>
                        </w:rPr>
                      </w:pPr>
                      <w:r w:rsidRPr="009A5CAA">
                        <w:rPr>
                          <w:rFonts w:ascii="Arial" w:hAnsi="Arial" w:cs="Arial"/>
                          <w:sz w:val="16"/>
                          <w:szCs w:val="16"/>
                          <w:lang w:val="de-DE"/>
                        </w:rPr>
                        <w:t>Senden</w:t>
                      </w:r>
                    </w:p>
                  </w:txbxContent>
                </v:textbox>
              </v:roundrect>
            </w:pict>
          </mc:Fallback>
        </mc:AlternateContent>
      </w:r>
      <w:r w:rsidR="00285821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FDE0F9" wp14:editId="24AC66EF">
                <wp:simplePos x="0" y="0"/>
                <wp:positionH relativeFrom="column">
                  <wp:posOffset>7815580</wp:posOffset>
                </wp:positionH>
                <wp:positionV relativeFrom="paragraph">
                  <wp:posOffset>5196840</wp:posOffset>
                </wp:positionV>
                <wp:extent cx="133350" cy="142875"/>
                <wp:effectExtent l="57150" t="38100" r="57150" b="85725"/>
                <wp:wrapNone/>
                <wp:docPr id="9" name="Abgerundetes 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580F51" id="Abgerundetes Rechteck 9" o:spid="_x0000_s1026" style="position:absolute;margin-left:615.4pt;margin-top:409.2pt;width:10.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</v:roundrect>
            </w:pict>
          </mc:Fallback>
        </mc:AlternateContent>
      </w:r>
      <w:r w:rsidR="00285821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F59454" wp14:editId="5C480227">
                <wp:simplePos x="0" y="0"/>
                <wp:positionH relativeFrom="column">
                  <wp:posOffset>7186930</wp:posOffset>
                </wp:positionH>
                <wp:positionV relativeFrom="paragraph">
                  <wp:posOffset>5225415</wp:posOffset>
                </wp:positionV>
                <wp:extent cx="714375" cy="295275"/>
                <wp:effectExtent l="57150" t="38100" r="66675" b="85725"/>
                <wp:wrapNone/>
                <wp:docPr id="4" name="Abgerundetes 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821" w:rsidRPr="00364FF8" w:rsidRDefault="00285821" w:rsidP="0028582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F59454" id="Abgerundetes Rechteck 4" o:spid="_x0000_s1033" style="position:absolute;margin-left:565.9pt;margin-top:411.45pt;width:56.25pt;height:23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85821" w:rsidRPr="00364FF8" w:rsidRDefault="00285821" w:rsidP="0028582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Chat</w:t>
                      </w:r>
                    </w:p>
                  </w:txbxContent>
                </v:textbox>
              </v:roundrect>
            </w:pict>
          </mc:Fallback>
        </mc:AlternateContent>
      </w:r>
      <w:r w:rsidR="00285821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876F61" wp14:editId="53C8B494">
                <wp:simplePos x="0" y="0"/>
                <wp:positionH relativeFrom="column">
                  <wp:posOffset>6196330</wp:posOffset>
                </wp:positionH>
                <wp:positionV relativeFrom="paragraph">
                  <wp:posOffset>2644140</wp:posOffset>
                </wp:positionV>
                <wp:extent cx="1866900" cy="314325"/>
                <wp:effectExtent l="0" t="0" r="19050" b="2857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821" w:rsidRPr="003E3DC2" w:rsidRDefault="00285821" w:rsidP="0028582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Gruppenchat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76F61" id="Rechteck 5" o:spid="_x0000_s1034" style="position:absolute;margin-left:487.9pt;margin-top:208.2pt;width:147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285821" w:rsidRPr="003E3DC2" w:rsidRDefault="00285821" w:rsidP="0028582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Gruppenchat</w:t>
                      </w:r>
                    </w:p>
                  </w:txbxContent>
                </v:textbox>
              </v:rect>
            </w:pict>
          </mc:Fallback>
        </mc:AlternateContent>
      </w:r>
      <w:r w:rsidR="00285821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F96F4" wp14:editId="720EC257">
                <wp:simplePos x="0" y="0"/>
                <wp:positionH relativeFrom="column">
                  <wp:posOffset>6196330</wp:posOffset>
                </wp:positionH>
                <wp:positionV relativeFrom="paragraph">
                  <wp:posOffset>2957830</wp:posOffset>
                </wp:positionV>
                <wp:extent cx="1866900" cy="2238375"/>
                <wp:effectExtent l="0" t="0" r="19050" b="2857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238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40EB3" id="Rechteck 3" o:spid="_x0000_s1026" style="position:absolute;margin-left:487.9pt;margin-top:232.9pt;width:147pt;height:17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285821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07695B" wp14:editId="046198AF">
                <wp:simplePos x="0" y="0"/>
                <wp:positionH relativeFrom="column">
                  <wp:posOffset>6205855</wp:posOffset>
                </wp:positionH>
                <wp:positionV relativeFrom="paragraph">
                  <wp:posOffset>4863465</wp:posOffset>
                </wp:positionV>
                <wp:extent cx="1857375" cy="333375"/>
                <wp:effectExtent l="0" t="0" r="28575" b="2857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821" w:rsidRPr="003E3DC2" w:rsidRDefault="00285821" w:rsidP="0028582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Du wirst verlieren!         </w:t>
                            </w:r>
                            <w:r>
                              <w:rPr>
                                <w:lang w:val="de-DE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07695B" id="Rechteck 8" o:spid="_x0000_s1035" style="position:absolute;margin-left:488.65pt;margin-top:382.95pt;width:146.25pt;height:26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" fillcolor="white [3201]" strokecolor="#a5a5a5 [3206]" strokeweight="1pt">
                <v:textbox>
                  <w:txbxContent>
                    <w:p w:rsidR="00285821" w:rsidRPr="003E3DC2" w:rsidRDefault="00285821" w:rsidP="0028582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Du wirst verlieren!         </w:t>
                      </w:r>
                      <w:r>
                        <w:rPr>
                          <w:lang w:val="de-DE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285821">
        <w:rPr>
          <w:noProof/>
          <w:lang w:val="de-DE" w:eastAsia="de-DE"/>
        </w:rPr>
        <w:drawing>
          <wp:inline distT="0" distB="0" distL="0" distR="0" wp14:anchorId="3DC34F0B" wp14:editId="08BC22CE">
            <wp:extent cx="8772525" cy="6474615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841" cy="65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522F" w:rsidRPr="00285821" w:rsidSect="00285821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21"/>
    <w:rsid w:val="0022522F"/>
    <w:rsid w:val="00285821"/>
    <w:rsid w:val="00330538"/>
    <w:rsid w:val="00381D35"/>
    <w:rsid w:val="005A5FAE"/>
    <w:rsid w:val="00676123"/>
    <w:rsid w:val="006B69FF"/>
    <w:rsid w:val="008C1450"/>
    <w:rsid w:val="00F97CD8"/>
    <w:rsid w:val="00FF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CCEE8-2F9D-4EB0-AD32-7D9660845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uiPriority w:val="1"/>
    <w:qFormat/>
    <w:rsid w:val="00285821"/>
    <w:pPr>
      <w:widowControl w:val="0"/>
    </w:pPr>
    <w:rPr>
      <w:rFonts w:asciiTheme="minorHAnsi" w:hAnsiTheme="minorHAnsi" w:cstheme="minorBidi"/>
      <w:sz w:val="22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6F66490A.dotm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b.i.b. e.V.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Rindt Dominik</dc:creator>
  <cp:keywords/>
  <dc:description/>
  <cp:lastModifiedBy>Rindt Dominik</cp:lastModifiedBy>
  <cp:revision>3</cp:revision>
  <dcterms:created xsi:type="dcterms:W3CDTF">2015-10-27T10:54:00Z</dcterms:created>
  <dcterms:modified xsi:type="dcterms:W3CDTF">2015-10-27T11:06:00Z</dcterms:modified>
</cp:coreProperties>
</file>