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49" w:rsidRPr="007B3C18" w:rsidRDefault="00170849">
      <w:pPr>
        <w:rPr>
          <w:b/>
        </w:rPr>
      </w:pPr>
      <w:r w:rsidRPr="007B3C18">
        <w:rPr>
          <w:b/>
        </w:rPr>
        <w:t>5.</w:t>
      </w:r>
      <w:r w:rsidR="00BF1CAA">
        <w:rPr>
          <w:b/>
        </w:rPr>
        <w:t>1</w:t>
      </w:r>
      <w:r w:rsidR="007B3C18" w:rsidRPr="007B3C18">
        <w:rPr>
          <w:b/>
        </w:rPr>
        <w:t xml:space="preserve"> </w:t>
      </w:r>
      <w:r w:rsidRPr="007B3C18">
        <w:rPr>
          <w:b/>
        </w:rPr>
        <w:t>Allgemein</w:t>
      </w:r>
      <w:r w:rsidR="00BF1CAA">
        <w:rPr>
          <w:b/>
        </w:rPr>
        <w:t xml:space="preserve"> - Hauptmenü</w:t>
      </w:r>
    </w:p>
    <w:p w:rsidR="00170849" w:rsidRDefault="00170849"/>
    <w:p w:rsidR="00170849" w:rsidRDefault="00170849" w:rsidP="00170849">
      <w:r>
        <w:t>Am oberen Rand wird mittig der Name des Spieles angezeigt.</w:t>
      </w:r>
    </w:p>
    <w:p w:rsidR="00170849" w:rsidRDefault="00170849" w:rsidP="00170849">
      <w:r>
        <w:t>Mittig werden verschiedene Buttons zur Steuerung des Spieles angezeigt.</w:t>
      </w:r>
    </w:p>
    <w:p w:rsidR="00170849" w:rsidRDefault="00170849" w:rsidP="00170849">
      <w:r>
        <w:t>In der unteren linken Ecke werden die eigene IP sowie die Versionsnummer des Spieles angezeigt.</w:t>
      </w:r>
    </w:p>
    <w:p w:rsidR="00170849" w:rsidRDefault="00170849"/>
    <w:p w:rsidR="00170849" w:rsidRDefault="00170849"/>
    <w:p w:rsidR="002A150D" w:rsidRDefault="002A150D" w:rsidP="00230DA9">
      <w:pPr>
        <w:rPr>
          <w:b/>
          <w:noProof/>
          <w:lang w:eastAsia="de-DE"/>
        </w:rPr>
      </w:pPr>
    </w:p>
    <w:p w:rsidR="002A150D" w:rsidRDefault="002A150D" w:rsidP="00230DA9">
      <w:pPr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3629025" cy="3785241"/>
            <wp:effectExtent l="0" t="0" r="0" b="5715"/>
            <wp:docPr id="1" name="Grafik 1" descr="I:\VPR\Gruppe 1\Hauptmen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VPR\Gruppe 1\Hauptmen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08" cy="37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0D" w:rsidRDefault="002A150D" w:rsidP="00230DA9">
      <w:pPr>
        <w:rPr>
          <w:b/>
        </w:rPr>
      </w:pPr>
    </w:p>
    <w:p w:rsidR="00F603E2" w:rsidRDefault="00F603E2" w:rsidP="00230DA9">
      <w:pPr>
        <w:rPr>
          <w:b/>
        </w:rPr>
      </w:pPr>
    </w:p>
    <w:p w:rsidR="003D66F8" w:rsidRPr="007A5334" w:rsidRDefault="005835A9" w:rsidP="00230DA9">
      <w:pPr>
        <w:rPr>
          <w:b/>
        </w:rPr>
      </w:pPr>
      <w:r w:rsidRPr="007A5334">
        <w:rPr>
          <w:b/>
        </w:rPr>
        <w:t>5.1</w:t>
      </w:r>
      <w:r w:rsidR="00BF1CAA">
        <w:rPr>
          <w:b/>
        </w:rPr>
        <w:t>.1</w:t>
      </w:r>
      <w:r w:rsidRPr="007A5334">
        <w:rPr>
          <w:b/>
        </w:rPr>
        <w:t xml:space="preserve"> </w:t>
      </w:r>
      <w:r w:rsidR="00230DA9" w:rsidRPr="007A5334">
        <w:rPr>
          <w:b/>
        </w:rPr>
        <w:t>Hauptmenü</w:t>
      </w:r>
    </w:p>
    <w:p w:rsidR="00BB5AE2" w:rsidRDefault="00BB5AE2"/>
    <w:p w:rsidR="001464FA" w:rsidRDefault="001464FA">
      <w:r>
        <w:t xml:space="preserve">Der Button </w:t>
      </w:r>
      <w:r w:rsidR="00CC4BB9">
        <w:t>„</w:t>
      </w:r>
      <w:r>
        <w:t>Spiel beitreten</w:t>
      </w:r>
      <w:r w:rsidR="00CC4BB9">
        <w:t>“</w:t>
      </w:r>
      <w:r>
        <w:t>, öffnet das Fenster zum beitreten eines Spieles. (Abb. 0.01)</w:t>
      </w:r>
    </w:p>
    <w:p w:rsidR="00D82D36" w:rsidRDefault="00D82D36"/>
    <w:p w:rsidR="00D82D36" w:rsidRDefault="00062C52" w:rsidP="00D82D36">
      <w:r>
        <w:t>Eine neue Sitzung</w:t>
      </w:r>
      <w:r w:rsidR="00D82D36">
        <w:t xml:space="preserve"> erstell</w:t>
      </w:r>
      <w:r>
        <w:t xml:space="preserve">t man mit dem Button </w:t>
      </w:r>
      <w:r w:rsidR="00CC4BB9">
        <w:t>„</w:t>
      </w:r>
      <w:r>
        <w:t>Spiel erstellen</w:t>
      </w:r>
      <w:r w:rsidR="00CC4BB9">
        <w:t>“</w:t>
      </w:r>
      <w:r>
        <w:t>, dieser öffnet</w:t>
      </w:r>
      <w:r w:rsidR="00D82D36">
        <w:t xml:space="preserve"> das Fenster zum </w:t>
      </w:r>
      <w:r w:rsidR="00DF1C63">
        <w:t xml:space="preserve">Erstellen </w:t>
      </w:r>
      <w:r w:rsidR="00633FA3">
        <w:t>der Parameter</w:t>
      </w:r>
      <w:r w:rsidR="00D82D36">
        <w:t>. (Abb. 0.02)</w:t>
      </w:r>
    </w:p>
    <w:p w:rsidR="00D82D36" w:rsidRDefault="00D82D36"/>
    <w:p w:rsidR="00D82D36" w:rsidRDefault="007178E9" w:rsidP="00D82D36">
      <w:r>
        <w:t>Das L</w:t>
      </w:r>
      <w:r w:rsidR="001D0118">
        <w:t>aden einer schon bestehenden Sitzung</w:t>
      </w:r>
      <w:r w:rsidR="003B2328">
        <w:t>,</w:t>
      </w:r>
      <w:r w:rsidR="00176259">
        <w:t xml:space="preserve"> wird ermöglic</w:t>
      </w:r>
      <w:r w:rsidR="00256369">
        <w:t xml:space="preserve">ht durch den Button </w:t>
      </w:r>
      <w:r w:rsidR="00CC4BB9">
        <w:t>„</w:t>
      </w:r>
      <w:r w:rsidR="00256369">
        <w:t>Spiel l</w:t>
      </w:r>
      <w:r w:rsidR="00187E14">
        <w:t>aden</w:t>
      </w:r>
      <w:r w:rsidR="00CC4BB9">
        <w:t>“</w:t>
      </w:r>
      <w:r w:rsidR="00D82D36">
        <w:t>. (Abb. 0.03)</w:t>
      </w:r>
    </w:p>
    <w:p w:rsidR="00D82D36" w:rsidRDefault="00D82D36"/>
    <w:p w:rsidR="00D82D36" w:rsidRDefault="00D57B73" w:rsidP="00D82D36">
      <w:r>
        <w:t>Zum Einstellen der</w:t>
      </w:r>
      <w:r w:rsidR="00D82D36">
        <w:t xml:space="preserve"> Optionen</w:t>
      </w:r>
      <w:r>
        <w:t xml:space="preserve"> klickt man auf den Button </w:t>
      </w:r>
      <w:r w:rsidR="00CC4BB9">
        <w:t>„</w:t>
      </w:r>
      <w:r>
        <w:t>Optionen</w:t>
      </w:r>
      <w:r w:rsidR="00CC4BB9">
        <w:t>“</w:t>
      </w:r>
      <w:r w:rsidR="00D82D36">
        <w:t xml:space="preserve">, </w:t>
      </w:r>
      <w:r>
        <w:t>dieser öffnet</w:t>
      </w:r>
      <w:r w:rsidR="00D82D36">
        <w:t xml:space="preserve"> das Fenster zum </w:t>
      </w:r>
      <w:r w:rsidR="00925944">
        <w:t>Einstellen der</w:t>
      </w:r>
      <w:r w:rsidR="00D82D36">
        <w:t xml:space="preserve"> </w:t>
      </w:r>
      <w:r w:rsidR="00925944">
        <w:t>Optionen.</w:t>
      </w:r>
      <w:r w:rsidR="00AE4289">
        <w:t xml:space="preserve"> </w:t>
      </w:r>
      <w:r w:rsidR="00D82D36">
        <w:t>(Abb. 0.04)</w:t>
      </w:r>
    </w:p>
    <w:p w:rsidR="00D82D36" w:rsidRDefault="00D82D36"/>
    <w:p w:rsidR="00D82D36" w:rsidRDefault="00A5390A" w:rsidP="00D82D36">
      <w:r>
        <w:t xml:space="preserve">Um das Spiel zu beenden, klickt man auf den Button </w:t>
      </w:r>
      <w:r w:rsidR="00CC4BB9">
        <w:t>„</w:t>
      </w:r>
      <w:r>
        <w:t>Spiel verlassen</w:t>
      </w:r>
      <w:r w:rsidR="00CC4BB9">
        <w:t>“</w:t>
      </w:r>
      <w:r w:rsidR="006F615E">
        <w:t>.</w:t>
      </w:r>
    </w:p>
    <w:p w:rsidR="00D82D36" w:rsidRDefault="00D82D36"/>
    <w:p w:rsidR="00D82D36" w:rsidRDefault="00D82D36"/>
    <w:p w:rsidR="00F2031E" w:rsidRDefault="00F2031E">
      <w:pPr>
        <w:rPr>
          <w:b/>
        </w:rPr>
      </w:pPr>
    </w:p>
    <w:p w:rsidR="00F2031E" w:rsidRDefault="00F2031E">
      <w:pPr>
        <w:rPr>
          <w:b/>
        </w:rPr>
      </w:pPr>
    </w:p>
    <w:p w:rsidR="00F2031E" w:rsidRDefault="00F2031E">
      <w:pPr>
        <w:rPr>
          <w:b/>
        </w:rPr>
      </w:pPr>
    </w:p>
    <w:p w:rsidR="0089397D" w:rsidRPr="007A5334" w:rsidRDefault="0089397D">
      <w:pPr>
        <w:rPr>
          <w:b/>
        </w:rPr>
      </w:pPr>
      <w:r w:rsidRPr="007A5334">
        <w:rPr>
          <w:b/>
        </w:rPr>
        <w:t>5.</w:t>
      </w:r>
      <w:r w:rsidR="00BF1CAA">
        <w:rPr>
          <w:b/>
        </w:rPr>
        <w:t>1.</w:t>
      </w:r>
      <w:r w:rsidRPr="007A5334">
        <w:rPr>
          <w:b/>
        </w:rPr>
        <w:t>2</w:t>
      </w:r>
      <w:r w:rsidR="007A5334" w:rsidRPr="007A5334">
        <w:rPr>
          <w:b/>
        </w:rPr>
        <w:t xml:space="preserve"> </w:t>
      </w:r>
      <w:r w:rsidR="00914A6B" w:rsidRPr="007A5334">
        <w:rPr>
          <w:b/>
        </w:rPr>
        <w:t>Spiel beitreten</w:t>
      </w:r>
    </w:p>
    <w:p w:rsidR="00350633" w:rsidRDefault="00350633">
      <w:pPr>
        <w:rPr>
          <w:b/>
        </w:rPr>
      </w:pPr>
    </w:p>
    <w:p w:rsidR="00350633" w:rsidRDefault="0029168B">
      <w:r>
        <w:t xml:space="preserve">In dem </w:t>
      </w:r>
      <w:r w:rsidR="00CC3D27">
        <w:t>„</w:t>
      </w:r>
      <w:r>
        <w:t>Spiel beitreten</w:t>
      </w:r>
      <w:r w:rsidR="00CC3D27">
        <w:t>“</w:t>
      </w:r>
      <w:r w:rsidR="00FC1408">
        <w:t>-</w:t>
      </w:r>
      <w:r>
        <w:t xml:space="preserve">Fenster kann man seinen </w:t>
      </w:r>
      <w:r w:rsidR="007B0196">
        <w:t>Benutzernamen</w:t>
      </w:r>
      <w:r>
        <w:t xml:space="preserve"> eingeben sowie die IP und den Port des Servers.</w:t>
      </w:r>
    </w:p>
    <w:p w:rsidR="00FA6259" w:rsidRDefault="00FA6259">
      <w:r>
        <w:t>Sobald man auf den Button „Beitreten“ klickt</w:t>
      </w:r>
      <w:r w:rsidR="005E26EE">
        <w:t>,</w:t>
      </w:r>
      <w:r>
        <w:t xml:space="preserve"> verbindet man sich mit dem Spielserver.</w:t>
      </w:r>
    </w:p>
    <w:p w:rsidR="00F603E2" w:rsidRDefault="00F603E2"/>
    <w:p w:rsidR="00F87C26" w:rsidRDefault="00F87C26">
      <w:bookmarkStart w:id="0" w:name="_GoBack"/>
      <w:bookmarkEnd w:id="0"/>
    </w:p>
    <w:p w:rsidR="0077759B" w:rsidRDefault="0077759B"/>
    <w:p w:rsidR="00E03FDB" w:rsidRPr="007A5334" w:rsidRDefault="007A5334">
      <w:pPr>
        <w:rPr>
          <w:b/>
        </w:rPr>
      </w:pPr>
      <w:r w:rsidRPr="007A5334">
        <w:rPr>
          <w:b/>
        </w:rPr>
        <w:t>5.</w:t>
      </w:r>
      <w:r w:rsidR="00BF1CAA">
        <w:rPr>
          <w:b/>
        </w:rPr>
        <w:t>1.</w:t>
      </w:r>
      <w:r w:rsidR="003740B0">
        <w:rPr>
          <w:b/>
        </w:rPr>
        <w:t>3</w:t>
      </w:r>
      <w:r w:rsidRPr="007A5334">
        <w:rPr>
          <w:b/>
        </w:rPr>
        <w:t xml:space="preserve"> </w:t>
      </w:r>
      <w:r w:rsidR="00E03FDB" w:rsidRPr="007A5334">
        <w:rPr>
          <w:b/>
        </w:rPr>
        <w:t>Spiel erstellen</w:t>
      </w:r>
    </w:p>
    <w:p w:rsidR="00D82D36" w:rsidRDefault="00D82D36"/>
    <w:p w:rsidR="004F11DE" w:rsidRDefault="00CB5EE7">
      <w:r>
        <w:t>In dem Fenster „Spiel erstellen“</w:t>
      </w:r>
      <w:r w:rsidR="00536C47">
        <w:t xml:space="preserve"> hat der </w:t>
      </w:r>
      <w:r w:rsidR="00BC10E3">
        <w:t>Admin</w:t>
      </w:r>
      <w:r>
        <w:t xml:space="preserve"> die Möglichkeit verschiedene Optionen des Servers zu ändern.</w:t>
      </w:r>
    </w:p>
    <w:p w:rsidR="005709DF" w:rsidRDefault="00DE6B78">
      <w:r>
        <w:t xml:space="preserve">Er hat die Möglichkeit den Port des Servers zu ändern, dieser ist Standardmäßig auf 8080 </w:t>
      </w:r>
      <w:r w:rsidR="00D80449">
        <w:t>vor</w:t>
      </w:r>
      <w:r>
        <w:t>eingestellt.</w:t>
      </w:r>
    </w:p>
    <w:p w:rsidR="005709DF" w:rsidRDefault="001C0556" w:rsidP="007B0196">
      <w:pPr>
        <w:jc w:val="both"/>
      </w:pPr>
      <w:r>
        <w:t xml:space="preserve">Zudem kann er die Maximale Spieleranzahl </w:t>
      </w:r>
      <w:r w:rsidR="00A50BC5">
        <w:t xml:space="preserve">sowie seinen eigenen </w:t>
      </w:r>
      <w:r w:rsidR="007B0196">
        <w:t>Benutzernamen</w:t>
      </w:r>
      <w:r w:rsidR="00A50BC5">
        <w:t xml:space="preserve"> festlegen</w:t>
      </w:r>
      <w:r>
        <w:t>.</w:t>
      </w:r>
    </w:p>
    <w:p w:rsidR="006A308C" w:rsidRDefault="00A658F1">
      <w:r>
        <w:t>Durch das A</w:t>
      </w:r>
      <w:r w:rsidR="00A85136">
        <w:t>nklicken der C</w:t>
      </w:r>
      <w:r w:rsidR="00DE37ED">
        <w:t>heckboxen hat er die Möglichkeit</w:t>
      </w:r>
      <w:r w:rsidR="00D913E6">
        <w:t>,</w:t>
      </w:r>
      <w:r w:rsidR="00DE37ED">
        <w:t xml:space="preserve"> Beobachter zuzulassen </w:t>
      </w:r>
      <w:r w:rsidR="00766A6B">
        <w:t xml:space="preserve">sowie Medien Standardgemäß sichtbar zu machen. </w:t>
      </w:r>
    </w:p>
    <w:p w:rsidR="006A1E96" w:rsidRDefault="00316073">
      <w:r>
        <w:t>Mit der Combobox „Maximale Seitenanzahl der Würfel“, kann die Seitenanzahl der Würfel eingeschränkt werden.</w:t>
      </w:r>
    </w:p>
    <w:p w:rsidR="003C4FAF" w:rsidRDefault="0024119C">
      <w:r>
        <w:t>Über</w:t>
      </w:r>
      <w:r w:rsidR="003656F0">
        <w:t xml:space="preserve"> eine weitere Combobox </w:t>
      </w:r>
      <w:r w:rsidR="00ED25B7">
        <w:t xml:space="preserve">kann er </w:t>
      </w:r>
      <w:r w:rsidR="003656F0">
        <w:t>die Standardrolle von neu Verbindenden Spielern festlegen.</w:t>
      </w:r>
    </w:p>
    <w:p w:rsidR="003740B0" w:rsidRPr="00F603E2" w:rsidRDefault="005E036B" w:rsidP="003740B0">
      <w:r>
        <w:t>Durch die letzte Combobox „Spielfeld Rastern“</w:t>
      </w:r>
      <w:r w:rsidR="002C6757">
        <w:t xml:space="preserve"> hat er die Möglichkeit verschiedene Raster auf das Spielfeld zu legen.</w:t>
      </w:r>
      <w:r>
        <w:t xml:space="preserve"> </w:t>
      </w:r>
    </w:p>
    <w:p w:rsidR="003740B0" w:rsidRDefault="003740B0" w:rsidP="003740B0">
      <w:pPr>
        <w:rPr>
          <w:b/>
        </w:rPr>
      </w:pPr>
    </w:p>
    <w:p w:rsidR="00F603E2" w:rsidRDefault="00F603E2" w:rsidP="003740B0">
      <w:pPr>
        <w:rPr>
          <w:b/>
        </w:rPr>
      </w:pPr>
    </w:p>
    <w:p w:rsidR="003740B0" w:rsidRPr="00D32175" w:rsidRDefault="003740B0" w:rsidP="003740B0">
      <w:pPr>
        <w:rPr>
          <w:b/>
        </w:rPr>
      </w:pPr>
      <w:r>
        <w:rPr>
          <w:b/>
        </w:rPr>
        <w:t>5.</w:t>
      </w:r>
      <w:r w:rsidR="00BF1CAA">
        <w:rPr>
          <w:b/>
        </w:rPr>
        <w:t>1.</w:t>
      </w:r>
      <w:r>
        <w:rPr>
          <w:b/>
        </w:rPr>
        <w:t>4</w:t>
      </w:r>
      <w:r w:rsidRPr="00D32175">
        <w:rPr>
          <w:b/>
        </w:rPr>
        <w:t xml:space="preserve"> Spiel laden</w:t>
      </w:r>
    </w:p>
    <w:p w:rsidR="003740B0" w:rsidRDefault="003740B0" w:rsidP="003740B0"/>
    <w:p w:rsidR="003740B0" w:rsidRDefault="003740B0" w:rsidP="003740B0">
      <w:r>
        <w:t xml:space="preserve">In dem Fenster „Spiel laden“ hat der Spielleiter die Möglichkeit eine gespeicherte Sitzung von seinem Computer auszuwählen und diese mit einem Klick auf den Button „Spiel laden“ zu laden. </w:t>
      </w:r>
    </w:p>
    <w:p w:rsidR="00D44CD5" w:rsidRDefault="00D44CD5" w:rsidP="003740B0">
      <w:r>
        <w:t>Auch hier hat man wieder die Möglichkeit seinen Benutzernamen einzugeben.</w:t>
      </w:r>
    </w:p>
    <w:p w:rsidR="003740B0" w:rsidRDefault="003740B0"/>
    <w:p w:rsidR="003C4FAF" w:rsidRDefault="003C4FAF"/>
    <w:p w:rsidR="003C4FAF" w:rsidRDefault="005352AB">
      <w:pPr>
        <w:rPr>
          <w:b/>
        </w:rPr>
      </w:pPr>
      <w:r w:rsidRPr="005352AB">
        <w:rPr>
          <w:b/>
        </w:rPr>
        <w:t>5.</w:t>
      </w:r>
      <w:r w:rsidR="00BF1CAA">
        <w:rPr>
          <w:b/>
        </w:rPr>
        <w:t>1.</w:t>
      </w:r>
      <w:r w:rsidRPr="005352AB">
        <w:rPr>
          <w:b/>
        </w:rPr>
        <w:t>5 Optionen</w:t>
      </w:r>
    </w:p>
    <w:p w:rsidR="00A15194" w:rsidRDefault="00A15194">
      <w:pPr>
        <w:rPr>
          <w:b/>
        </w:rPr>
      </w:pPr>
    </w:p>
    <w:p w:rsidR="007476D8" w:rsidRDefault="007476D8">
      <w:r>
        <w:t xml:space="preserve">In den „Sound Optionen“ hat man die </w:t>
      </w:r>
      <w:r w:rsidR="00533185">
        <w:t>Optionen</w:t>
      </w:r>
      <w:r>
        <w:t xml:space="preserve"> die Lautstärke des Spieles einzustellen sowie die Musik und den Sound stumm zu schalten.</w:t>
      </w:r>
    </w:p>
    <w:p w:rsidR="002669C4" w:rsidRDefault="00533185">
      <w:r>
        <w:t>Des</w:t>
      </w:r>
      <w:r w:rsidR="008A1E7E">
        <w:t xml:space="preserve"> W</w:t>
      </w:r>
      <w:r>
        <w:t xml:space="preserve">eiteren hat man die Option </w:t>
      </w:r>
      <w:r w:rsidR="007D6567">
        <w:t>die m</w:t>
      </w:r>
      <w:r>
        <w:t>aximal erlaubte Dateigröße festzulegen.</w:t>
      </w:r>
    </w:p>
    <w:p w:rsidR="00C56F63" w:rsidRDefault="00C56F63">
      <w:r>
        <w:t>Mit einem Klick auf den Button „Speichern“ werden alle Einstellungen übernommen.</w:t>
      </w:r>
    </w:p>
    <w:p w:rsidR="00C7120E" w:rsidRPr="007476D8" w:rsidRDefault="009D21BA">
      <w:r>
        <w:t>Durch den B</w:t>
      </w:r>
      <w:r w:rsidR="00C7120E">
        <w:t>utton „Abbrechen“ kommt man in das Hauptm</w:t>
      </w:r>
      <w:r>
        <w:t>e</w:t>
      </w:r>
      <w:r w:rsidR="00C7120E">
        <w:t>nü zurück ohne dass die Einstellungen übernommen werden.</w:t>
      </w:r>
    </w:p>
    <w:p w:rsidR="007B3C18" w:rsidRDefault="007B3C18">
      <w:pPr>
        <w:rPr>
          <w:b/>
        </w:rPr>
      </w:pPr>
    </w:p>
    <w:p w:rsidR="00C839B6" w:rsidRDefault="00C839B6">
      <w:pPr>
        <w:rPr>
          <w:b/>
        </w:rPr>
      </w:pPr>
    </w:p>
    <w:p w:rsidR="007A5334" w:rsidRPr="007A5334" w:rsidRDefault="005352AB">
      <w:pPr>
        <w:rPr>
          <w:b/>
        </w:rPr>
      </w:pPr>
      <w:r>
        <w:rPr>
          <w:b/>
        </w:rPr>
        <w:t>5.</w:t>
      </w:r>
      <w:r w:rsidR="00BF1CAA">
        <w:rPr>
          <w:b/>
        </w:rPr>
        <w:t>1.</w:t>
      </w:r>
      <w:r>
        <w:rPr>
          <w:b/>
        </w:rPr>
        <w:t>6</w:t>
      </w:r>
      <w:r w:rsidR="007A5334" w:rsidRPr="007A5334">
        <w:rPr>
          <w:b/>
        </w:rPr>
        <w:t xml:space="preserve"> Spiel verlassen</w:t>
      </w:r>
    </w:p>
    <w:p w:rsidR="00CD3339" w:rsidRDefault="00CD3339"/>
    <w:p w:rsidR="00C108D4" w:rsidRDefault="007B3C18">
      <w:r>
        <w:t xml:space="preserve">Sobald man auf den Button „Spiel verlassen“ klickt beendet sich das Spiel. </w:t>
      </w:r>
    </w:p>
    <w:p w:rsidR="00BF6A8C" w:rsidRDefault="00BF6A8C"/>
    <w:p w:rsidR="00C839B6" w:rsidRDefault="00C839B6"/>
    <w:p w:rsidR="00F603E2" w:rsidRDefault="00F603E2"/>
    <w:p w:rsidR="007830A6" w:rsidRDefault="007830A6">
      <w:pPr>
        <w:rPr>
          <w:b/>
        </w:rPr>
      </w:pPr>
    </w:p>
    <w:p w:rsidR="007830A6" w:rsidRDefault="007830A6">
      <w:pPr>
        <w:rPr>
          <w:b/>
        </w:rPr>
      </w:pPr>
    </w:p>
    <w:p w:rsidR="007830A6" w:rsidRDefault="007830A6">
      <w:pPr>
        <w:rPr>
          <w:b/>
        </w:rPr>
      </w:pPr>
      <w:r>
        <w:rPr>
          <w:b/>
        </w:rPr>
        <w:object w:dxaOrig="16156" w:dyaOrig="11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8.1pt;height:311.65pt" o:ole="">
            <v:imagedata r:id="rId5" o:title=""/>
          </v:shape>
          <o:OLEObject Type="Embed" ProgID="Visio.Drawing.15" ShapeID="_x0000_i1031" DrawAspect="Content" ObjectID="_1507978811" r:id="rId6"/>
        </w:object>
      </w:r>
    </w:p>
    <w:p w:rsidR="007830A6" w:rsidRDefault="007830A6">
      <w:pPr>
        <w:rPr>
          <w:b/>
        </w:rPr>
      </w:pPr>
    </w:p>
    <w:p w:rsidR="007830A6" w:rsidRDefault="007830A6">
      <w:pPr>
        <w:rPr>
          <w:b/>
        </w:rPr>
      </w:pPr>
    </w:p>
    <w:p w:rsidR="00F05399" w:rsidRDefault="00BF1CAA">
      <w:pPr>
        <w:rPr>
          <w:b/>
        </w:rPr>
      </w:pPr>
      <w:r>
        <w:rPr>
          <w:b/>
        </w:rPr>
        <w:t>5.2</w:t>
      </w:r>
      <w:r w:rsidR="008011AF">
        <w:rPr>
          <w:b/>
        </w:rPr>
        <w:t xml:space="preserve"> </w:t>
      </w:r>
      <w:proofErr w:type="gramStart"/>
      <w:r w:rsidR="008011AF">
        <w:rPr>
          <w:b/>
        </w:rPr>
        <w:t>Spiel</w:t>
      </w:r>
      <w:r w:rsidR="00A20D11">
        <w:rPr>
          <w:b/>
        </w:rPr>
        <w:t>feld</w:t>
      </w:r>
      <w:proofErr w:type="gramEnd"/>
    </w:p>
    <w:p w:rsidR="008011AF" w:rsidRDefault="008011AF">
      <w:pPr>
        <w:rPr>
          <w:b/>
        </w:rPr>
      </w:pPr>
    </w:p>
    <w:p w:rsidR="008011AF" w:rsidRDefault="008011AF">
      <w:r>
        <w:t>Das Spielfeld hat die Größe des gesamten Spielfensters mit einer Menüleiste am oberen Rand.</w:t>
      </w:r>
    </w:p>
    <w:p w:rsidR="008011AF" w:rsidRDefault="008011AF">
      <w:r>
        <w:t>Über dem Dropdown „Ansicht“ hat man die Möglichkeit verschiedene Funktionsfenster zu öffnen oder zu schließen</w:t>
      </w:r>
      <w:r w:rsidR="002F45EF">
        <w:t>, zudem können die</w:t>
      </w:r>
      <w:r w:rsidR="00372EBE">
        <w:t>se</w:t>
      </w:r>
      <w:r w:rsidR="002F45EF">
        <w:t xml:space="preserve"> Funktionsfenster frei verschoben und über den Button „x“ in der oberen rechten Ecke geschlossen werden</w:t>
      </w:r>
      <w:r>
        <w:t>.</w:t>
      </w:r>
    </w:p>
    <w:p w:rsidR="008011AF" w:rsidRDefault="00B81CF9">
      <w:r>
        <w:t>Mit dem Punkt „Optionen“</w:t>
      </w:r>
      <w:r w:rsidR="00F1261D">
        <w:t xml:space="preserve"> kann man in die a</w:t>
      </w:r>
      <w:r>
        <w:t>llgemeinen Spieloptionen gelangen und diese anpassen.</w:t>
      </w:r>
    </w:p>
    <w:p w:rsidR="008011AF" w:rsidRDefault="008011AF">
      <w:r>
        <w:t>Der Menüpunkt „Refresh“ ermöglicht eine Aktualisierung des Spielfeldes zu erzwingen.</w:t>
      </w:r>
    </w:p>
    <w:p w:rsidR="00F05399" w:rsidRDefault="008011AF">
      <w:r>
        <w:t>Klickt man auf den Menüpunkt „Trennen“, wird die Verbindung mit dem Server getrennt und man kehrt ins Hauptmenü zurück.</w:t>
      </w:r>
    </w:p>
    <w:p w:rsidR="008011AF" w:rsidRDefault="008011AF"/>
    <w:p w:rsidR="00C839B6" w:rsidRDefault="00C839B6"/>
    <w:p w:rsidR="008011AF" w:rsidRDefault="008011AF">
      <w:pPr>
        <w:rPr>
          <w:b/>
        </w:rPr>
      </w:pPr>
      <w:r>
        <w:rPr>
          <w:b/>
        </w:rPr>
        <w:t>5.2.1 Ereignis</w:t>
      </w:r>
    </w:p>
    <w:p w:rsidR="008011AF" w:rsidRDefault="008011AF">
      <w:pPr>
        <w:rPr>
          <w:b/>
        </w:rPr>
      </w:pPr>
    </w:p>
    <w:p w:rsidR="008011AF" w:rsidRDefault="008011AF">
      <w:r>
        <w:t>Hier werden Ereignisse des Spiels angezeigt, wie zum Beispiel beitretende Spieler oder Würfelergebnisse etc.</w:t>
      </w:r>
    </w:p>
    <w:p w:rsidR="008011AF" w:rsidRDefault="008011AF"/>
    <w:p w:rsidR="00A61D1D" w:rsidRDefault="00A61D1D"/>
    <w:p w:rsidR="00A61D1D" w:rsidRDefault="00A61D1D"/>
    <w:p w:rsidR="00A61D1D" w:rsidRDefault="00A61D1D"/>
    <w:p w:rsidR="00A61D1D" w:rsidRDefault="00A61D1D"/>
    <w:p w:rsidR="00A61D1D" w:rsidRDefault="00A61D1D"/>
    <w:p w:rsidR="00A61D1D" w:rsidRDefault="00A61D1D"/>
    <w:p w:rsidR="008011AF" w:rsidRDefault="008011AF">
      <w:pPr>
        <w:rPr>
          <w:b/>
        </w:rPr>
      </w:pPr>
      <w:r>
        <w:rPr>
          <w:b/>
        </w:rPr>
        <w:t>5.2.2 Würfel</w:t>
      </w:r>
    </w:p>
    <w:p w:rsidR="008011AF" w:rsidRDefault="008011AF">
      <w:pPr>
        <w:rPr>
          <w:b/>
        </w:rPr>
      </w:pPr>
    </w:p>
    <w:p w:rsidR="008011AF" w:rsidRDefault="008011AF">
      <w:r>
        <w:t>In diesem Fenster werden die verschiedenen zur Verfügung stehenden Würfel angezeigt, zudem hat man ein Eingabefeld in welchem man Befehle für Würfel eingeben kann.</w:t>
      </w:r>
    </w:p>
    <w:p w:rsidR="008011AF" w:rsidRDefault="008011AF">
      <w:r>
        <w:t>Zieht man einen Würfel auf das Eingabefeld, wird der Befehl</w:t>
      </w:r>
      <w:r w:rsidR="00A61D1D">
        <w:t xml:space="preserve"> für den entsprechenden Würfelwurf</w:t>
      </w:r>
      <w:r>
        <w:t xml:space="preserve"> automatis</w:t>
      </w:r>
      <w:r w:rsidR="00E44B97">
        <w:t>ch generiert.</w:t>
      </w:r>
    </w:p>
    <w:p w:rsidR="008011AF" w:rsidRDefault="008011AF"/>
    <w:p w:rsidR="00C839B6" w:rsidRDefault="00C839B6"/>
    <w:p w:rsidR="008011AF" w:rsidRDefault="008011AF">
      <w:pPr>
        <w:rPr>
          <w:b/>
        </w:rPr>
      </w:pPr>
      <w:r>
        <w:rPr>
          <w:b/>
        </w:rPr>
        <w:t>5.2.3 Chat</w:t>
      </w:r>
    </w:p>
    <w:p w:rsidR="008011AF" w:rsidRDefault="008011AF">
      <w:pPr>
        <w:rPr>
          <w:b/>
        </w:rPr>
      </w:pPr>
    </w:p>
    <w:p w:rsidR="008011AF" w:rsidRDefault="008011AF">
      <w:r>
        <w:t>Das Chatfenster ermöglicht es den Spielern über ein Eingabefeld Nachrichten zu verschicken und auch die Nachrichten anderer Mitspieler zu lesen.</w:t>
      </w:r>
    </w:p>
    <w:p w:rsidR="0082421D" w:rsidRDefault="0082421D"/>
    <w:p w:rsidR="00C839B6" w:rsidRDefault="00C839B6"/>
    <w:p w:rsidR="0082421D" w:rsidRDefault="0082421D">
      <w:pPr>
        <w:rPr>
          <w:b/>
        </w:rPr>
      </w:pPr>
      <w:r>
        <w:rPr>
          <w:b/>
        </w:rPr>
        <w:t>5.2.4 Marker</w:t>
      </w:r>
    </w:p>
    <w:p w:rsidR="00AC62E6" w:rsidRDefault="00AC62E6">
      <w:pPr>
        <w:rPr>
          <w:b/>
        </w:rPr>
      </w:pPr>
    </w:p>
    <w:p w:rsidR="00AC62E6" w:rsidRPr="009610EC" w:rsidRDefault="009610EC">
      <w:r>
        <w:t xml:space="preserve">In den Marker Optionen kann man die Farbe und eine </w:t>
      </w:r>
      <w:r w:rsidR="00C5503C">
        <w:t>Form auswählen und diese auf dem</w:t>
      </w:r>
      <w:r>
        <w:t xml:space="preserve"> Spielfeld erstellen.</w:t>
      </w:r>
    </w:p>
    <w:p w:rsidR="0082421D" w:rsidRDefault="0082421D">
      <w:pPr>
        <w:rPr>
          <w:b/>
        </w:rPr>
      </w:pPr>
    </w:p>
    <w:p w:rsidR="00C839B6" w:rsidRDefault="00C839B6">
      <w:pPr>
        <w:rPr>
          <w:b/>
        </w:rPr>
      </w:pPr>
    </w:p>
    <w:p w:rsidR="0082421D" w:rsidRDefault="0082421D">
      <w:pPr>
        <w:rPr>
          <w:b/>
        </w:rPr>
      </w:pPr>
      <w:r>
        <w:rPr>
          <w:b/>
        </w:rPr>
        <w:t>5.2.5 Medien</w:t>
      </w:r>
      <w:r w:rsidR="00115E4D">
        <w:rPr>
          <w:b/>
        </w:rPr>
        <w:t>bibliothek</w:t>
      </w:r>
    </w:p>
    <w:p w:rsidR="00115E4D" w:rsidRDefault="00115E4D">
      <w:pPr>
        <w:rPr>
          <w:b/>
        </w:rPr>
      </w:pPr>
    </w:p>
    <w:p w:rsidR="00AC62E6" w:rsidRPr="00115E4D" w:rsidRDefault="00115E4D">
      <w:r>
        <w:t>In der Medienbibliothek können die Spieler auf verschiedene Medien</w:t>
      </w:r>
      <w:r w:rsidR="00562130">
        <w:t xml:space="preserve"> wie </w:t>
      </w:r>
      <w:r w:rsidR="002E4CD5">
        <w:t xml:space="preserve">z.B. </w:t>
      </w:r>
      <w:r w:rsidR="00B56D90">
        <w:t>(</w:t>
      </w:r>
      <w:r w:rsidR="002E4CD5">
        <w:t>Bilder, Dokumente oder C</w:t>
      </w:r>
      <w:r w:rsidR="00562130">
        <w:t>harakterbögen)</w:t>
      </w:r>
      <w:r>
        <w:t xml:space="preserve"> die für das Spiel zur Verf</w:t>
      </w:r>
      <w:r w:rsidR="00A753C8">
        <w:t>ügung gestellt werden zugreifen, oder hochladen.</w:t>
      </w:r>
    </w:p>
    <w:p w:rsidR="0082421D" w:rsidRDefault="0082421D">
      <w:pPr>
        <w:rPr>
          <w:b/>
        </w:rPr>
      </w:pPr>
    </w:p>
    <w:p w:rsidR="00C839B6" w:rsidRDefault="00F87C26">
      <w:pPr>
        <w:rPr>
          <w:b/>
        </w:rPr>
      </w:pPr>
      <w:r>
        <w:rPr>
          <w:b/>
        </w:rPr>
        <w:object w:dxaOrig="16156" w:dyaOrig="11235">
          <v:shape id="_x0000_i1035" type="#_x0000_t75" style="width:480.35pt;height:334.2pt" o:ole="">
            <v:imagedata r:id="rId7" o:title=""/>
          </v:shape>
          <o:OLEObject Type="Embed" ProgID="Visio.Drawing.15" ShapeID="_x0000_i1035" DrawAspect="Content" ObjectID="_1507978812" r:id="rId8"/>
        </w:object>
      </w:r>
    </w:p>
    <w:p w:rsidR="0082421D" w:rsidRDefault="0082421D">
      <w:r>
        <w:rPr>
          <w:b/>
        </w:rPr>
        <w:t>5.2.6 Admin</w:t>
      </w:r>
    </w:p>
    <w:p w:rsidR="00AC62E6" w:rsidRDefault="00AC62E6"/>
    <w:p w:rsidR="00AC62E6" w:rsidRDefault="00AC62E6">
      <w:r>
        <w:t xml:space="preserve">Das Admin Fenster kann nur vom Spielleiter oder </w:t>
      </w:r>
      <w:r w:rsidR="00A72C12">
        <w:t xml:space="preserve">von </w:t>
      </w:r>
      <w:r>
        <w:t>Moderatoren geöffnet werden, für alle anderen ist dieses nicht anwählbar.</w:t>
      </w:r>
    </w:p>
    <w:p w:rsidR="00452E16" w:rsidRDefault="00ED1F41">
      <w:r>
        <w:t xml:space="preserve">In dem </w:t>
      </w:r>
      <w:proofErr w:type="spellStart"/>
      <w:r>
        <w:t>Adminfenster</w:t>
      </w:r>
      <w:proofErr w:type="spellEnd"/>
      <w:r>
        <w:t xml:space="preserve"> hat der Admin die Möglichkeit die aktuelle Spielsitzung zu speichern um diese später </w:t>
      </w:r>
      <w:r w:rsidR="00A753C8">
        <w:t>wieder zu laden.</w:t>
      </w:r>
    </w:p>
    <w:p w:rsidR="007726C3" w:rsidRDefault="00A753C8">
      <w:r>
        <w:t>Des Weiteren kann er den einzelnen Spielern verschiedene Spielro</w:t>
      </w:r>
      <w:r w:rsidR="004C667A">
        <w:t>llen zuweisen und diese einzeln</w:t>
      </w:r>
      <w:r>
        <w:t xml:space="preserve"> editieren.</w:t>
      </w:r>
    </w:p>
    <w:p w:rsidR="00A753C8" w:rsidRDefault="007726C3">
      <w:r>
        <w:t xml:space="preserve">Im Editieren Fenster kann er einstellen welche Medien für die </w:t>
      </w:r>
      <w:r w:rsidR="00A934BB">
        <w:t xml:space="preserve">einzelnen </w:t>
      </w:r>
      <w:r>
        <w:t>Spielrollen sichtbar sind und welche nicht.</w:t>
      </w:r>
      <w:r w:rsidR="00A753C8">
        <w:t xml:space="preserve"> </w:t>
      </w:r>
    </w:p>
    <w:p w:rsidR="00EE41C7" w:rsidRDefault="00EE41C7">
      <w:r>
        <w:t>Außerdem kann der Admin eine neue Spielrolle hinzufügen, benennen und die Sichtbarkeit jeweiliger Medien einzustellen.</w:t>
      </w:r>
    </w:p>
    <w:p w:rsidR="007726C3" w:rsidRDefault="007726C3"/>
    <w:p w:rsidR="00A753C8" w:rsidRPr="00AC62E6" w:rsidRDefault="00A753C8"/>
    <w:sectPr w:rsidR="00A753C8" w:rsidRPr="00AC62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A9"/>
    <w:rsid w:val="00007AA9"/>
    <w:rsid w:val="00062C52"/>
    <w:rsid w:val="000C392E"/>
    <w:rsid w:val="000D0ACA"/>
    <w:rsid w:val="0010246F"/>
    <w:rsid w:val="00115E4D"/>
    <w:rsid w:val="00126D6D"/>
    <w:rsid w:val="001464FA"/>
    <w:rsid w:val="00170849"/>
    <w:rsid w:val="00176259"/>
    <w:rsid w:val="00180F54"/>
    <w:rsid w:val="00187E14"/>
    <w:rsid w:val="001B3724"/>
    <w:rsid w:val="001C0556"/>
    <w:rsid w:val="001D0118"/>
    <w:rsid w:val="00230DA9"/>
    <w:rsid w:val="0024119C"/>
    <w:rsid w:val="00256369"/>
    <w:rsid w:val="002669C4"/>
    <w:rsid w:val="0029168B"/>
    <w:rsid w:val="002A150D"/>
    <w:rsid w:val="002C6757"/>
    <w:rsid w:val="002E4CD5"/>
    <w:rsid w:val="002F45EF"/>
    <w:rsid w:val="00316073"/>
    <w:rsid w:val="00350633"/>
    <w:rsid w:val="003656F0"/>
    <w:rsid w:val="00372EBE"/>
    <w:rsid w:val="003740B0"/>
    <w:rsid w:val="003B2328"/>
    <w:rsid w:val="003C18EF"/>
    <w:rsid w:val="003C4FAF"/>
    <w:rsid w:val="003D66F8"/>
    <w:rsid w:val="003E4FDD"/>
    <w:rsid w:val="00452E16"/>
    <w:rsid w:val="0046282A"/>
    <w:rsid w:val="0048753A"/>
    <w:rsid w:val="004A6513"/>
    <w:rsid w:val="004C667A"/>
    <w:rsid w:val="004F11DE"/>
    <w:rsid w:val="0052452E"/>
    <w:rsid w:val="00533185"/>
    <w:rsid w:val="005352AB"/>
    <w:rsid w:val="00536C47"/>
    <w:rsid w:val="00562130"/>
    <w:rsid w:val="005709DF"/>
    <w:rsid w:val="005835A9"/>
    <w:rsid w:val="005E036B"/>
    <w:rsid w:val="005E26EE"/>
    <w:rsid w:val="00633FA3"/>
    <w:rsid w:val="00646B51"/>
    <w:rsid w:val="006A1E96"/>
    <w:rsid w:val="006A308C"/>
    <w:rsid w:val="006F615E"/>
    <w:rsid w:val="00711B66"/>
    <w:rsid w:val="007178E9"/>
    <w:rsid w:val="007476D8"/>
    <w:rsid w:val="00766A6B"/>
    <w:rsid w:val="007726C3"/>
    <w:rsid w:val="0077759B"/>
    <w:rsid w:val="007830A6"/>
    <w:rsid w:val="007A5334"/>
    <w:rsid w:val="007B0196"/>
    <w:rsid w:val="007B3C18"/>
    <w:rsid w:val="007C6F0D"/>
    <w:rsid w:val="007D6567"/>
    <w:rsid w:val="008011AF"/>
    <w:rsid w:val="0082421D"/>
    <w:rsid w:val="0089397D"/>
    <w:rsid w:val="008A1E7E"/>
    <w:rsid w:val="00914A6B"/>
    <w:rsid w:val="00925944"/>
    <w:rsid w:val="00930683"/>
    <w:rsid w:val="00954B63"/>
    <w:rsid w:val="009610EC"/>
    <w:rsid w:val="009927D7"/>
    <w:rsid w:val="00993E4E"/>
    <w:rsid w:val="009B7423"/>
    <w:rsid w:val="009C3435"/>
    <w:rsid w:val="009D21BA"/>
    <w:rsid w:val="00A15194"/>
    <w:rsid w:val="00A20D11"/>
    <w:rsid w:val="00A50BC5"/>
    <w:rsid w:val="00A5390A"/>
    <w:rsid w:val="00A61D1D"/>
    <w:rsid w:val="00A658F1"/>
    <w:rsid w:val="00A72C12"/>
    <w:rsid w:val="00A753C8"/>
    <w:rsid w:val="00A85136"/>
    <w:rsid w:val="00A92C4F"/>
    <w:rsid w:val="00A934BB"/>
    <w:rsid w:val="00AC62E6"/>
    <w:rsid w:val="00AE4289"/>
    <w:rsid w:val="00B56D90"/>
    <w:rsid w:val="00B72FB6"/>
    <w:rsid w:val="00B81CF9"/>
    <w:rsid w:val="00BB5AE2"/>
    <w:rsid w:val="00BC10E3"/>
    <w:rsid w:val="00BF1CAA"/>
    <w:rsid w:val="00BF6A8C"/>
    <w:rsid w:val="00C108D4"/>
    <w:rsid w:val="00C373E9"/>
    <w:rsid w:val="00C37E04"/>
    <w:rsid w:val="00C5503C"/>
    <w:rsid w:val="00C56F63"/>
    <w:rsid w:val="00C7120E"/>
    <w:rsid w:val="00C839B6"/>
    <w:rsid w:val="00CA3EE2"/>
    <w:rsid w:val="00CB5EE7"/>
    <w:rsid w:val="00CC3D27"/>
    <w:rsid w:val="00CC4BB9"/>
    <w:rsid w:val="00CD3339"/>
    <w:rsid w:val="00CF7024"/>
    <w:rsid w:val="00D32175"/>
    <w:rsid w:val="00D43711"/>
    <w:rsid w:val="00D44CD5"/>
    <w:rsid w:val="00D51CEC"/>
    <w:rsid w:val="00D57B73"/>
    <w:rsid w:val="00D62C42"/>
    <w:rsid w:val="00D80449"/>
    <w:rsid w:val="00D82D36"/>
    <w:rsid w:val="00D913E6"/>
    <w:rsid w:val="00DE1E2A"/>
    <w:rsid w:val="00DE37ED"/>
    <w:rsid w:val="00DE6B78"/>
    <w:rsid w:val="00DF1C63"/>
    <w:rsid w:val="00E03FDB"/>
    <w:rsid w:val="00E44B97"/>
    <w:rsid w:val="00ED1F41"/>
    <w:rsid w:val="00ED25B7"/>
    <w:rsid w:val="00EE41C7"/>
    <w:rsid w:val="00EE5ED1"/>
    <w:rsid w:val="00F02B60"/>
    <w:rsid w:val="00F05399"/>
    <w:rsid w:val="00F10A17"/>
    <w:rsid w:val="00F1261D"/>
    <w:rsid w:val="00F2031E"/>
    <w:rsid w:val="00F603E2"/>
    <w:rsid w:val="00F81C42"/>
    <w:rsid w:val="00F87C26"/>
    <w:rsid w:val="00FA19BE"/>
    <w:rsid w:val="00FA6259"/>
    <w:rsid w:val="00FB3FBD"/>
    <w:rsid w:val="00F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2B2BA-4B8B-4F9E-A43D-60B66DD4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-Zeichnung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-Zeichnung1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518475E5.dotm</Template>
  <TotalTime>0</TotalTime>
  <Pages>5</Pages>
  <Words>665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Ortmann Marcel</cp:lastModifiedBy>
  <cp:revision>146</cp:revision>
  <dcterms:created xsi:type="dcterms:W3CDTF">2015-10-28T07:38:00Z</dcterms:created>
  <dcterms:modified xsi:type="dcterms:W3CDTF">2015-11-02T13:14:00Z</dcterms:modified>
</cp:coreProperties>
</file>