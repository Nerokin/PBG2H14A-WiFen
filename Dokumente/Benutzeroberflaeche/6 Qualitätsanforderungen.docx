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7F8" w:rsidRDefault="008D3C0D">
      <w:pPr>
        <w:rPr>
          <w:b/>
        </w:rPr>
      </w:pPr>
      <w:r w:rsidRPr="008D3C0D">
        <w:rPr>
          <w:b/>
        </w:rPr>
        <w:t>6 Qualitätsanforderungen</w:t>
      </w:r>
    </w:p>
    <w:p w:rsidR="00A154AD" w:rsidRDefault="00A154AD">
      <w:pPr>
        <w:rPr>
          <w:b/>
        </w:rPr>
      </w:pPr>
    </w:p>
    <w:p w:rsidR="00A154AD" w:rsidRPr="00A154AD" w:rsidRDefault="00A154AD">
      <w:r>
        <w:t>Die Anwendung soll verschiedenen Qualitätsanforderungen genügen. Diese werden für dieses Produkt wie folgt definiert:</w:t>
      </w:r>
    </w:p>
    <w:p w:rsidR="008D3C0D" w:rsidRDefault="008D3C0D">
      <w:pPr>
        <w:rPr>
          <w:b/>
        </w:rPr>
      </w:pPr>
    </w:p>
    <w:p w:rsidR="008D3C0D" w:rsidRDefault="008D3C0D">
      <w:pPr>
        <w:rPr>
          <w:b/>
        </w:rPr>
      </w:pPr>
    </w:p>
    <w:p w:rsidR="008B3131" w:rsidRDefault="001E79C1">
      <w:pPr>
        <w:rPr>
          <w:b/>
        </w:rPr>
      </w:pPr>
      <w:r>
        <w:rPr>
          <w:b/>
        </w:rPr>
        <w:t>Funktionalität</w:t>
      </w:r>
      <w:r w:rsidR="008B3131">
        <w:rPr>
          <w:b/>
        </w:rPr>
        <w:t>:</w:t>
      </w:r>
    </w:p>
    <w:p w:rsidR="008B3131" w:rsidRDefault="008B3131"/>
    <w:p w:rsidR="00881E82" w:rsidRPr="00A154AD" w:rsidRDefault="00572EB7">
      <w:r>
        <w:t>Alle</w:t>
      </w:r>
      <w:r w:rsidR="00881E82">
        <w:t xml:space="preserve"> Mindestanforderungen mit den festgelegten Eigenschaften müssen vorhanden sein.</w:t>
      </w:r>
      <w:r w:rsidR="00BA5A79">
        <w:t xml:space="preserve"> Die Software mu</w:t>
      </w:r>
      <w:r w:rsidR="00E368C4">
        <w:t>ss nach den vorgegebenen Regeln</w:t>
      </w:r>
      <w:r w:rsidR="00BA5A79">
        <w:t xml:space="preserve"> einwandfrei funktionieren.</w:t>
      </w:r>
    </w:p>
    <w:p w:rsidR="001E79C1" w:rsidRDefault="001E79C1">
      <w:pPr>
        <w:rPr>
          <w:b/>
        </w:rPr>
      </w:pPr>
    </w:p>
    <w:p w:rsidR="001E79C1" w:rsidRDefault="001E79C1">
      <w:pPr>
        <w:rPr>
          <w:b/>
        </w:rPr>
      </w:pPr>
      <w:r>
        <w:rPr>
          <w:b/>
        </w:rPr>
        <w:t>Robustheit</w:t>
      </w:r>
      <w:r w:rsidR="008B3131">
        <w:rPr>
          <w:b/>
        </w:rPr>
        <w:t>:</w:t>
      </w:r>
    </w:p>
    <w:p w:rsidR="00881E82" w:rsidRDefault="00881E82">
      <w:pPr>
        <w:rPr>
          <w:b/>
        </w:rPr>
      </w:pPr>
    </w:p>
    <w:p w:rsidR="000A6E65" w:rsidRPr="004D6C7F" w:rsidRDefault="001808DB">
      <w:r>
        <w:t xml:space="preserve">Auch bei fehlerhafter Bedienung muss eine angemessene Reaktion der Software erfolgen. Die Software sollte weder auf unvorhergesehener Weise beendet werden noch auf Interaktionen des Benutzers </w:t>
      </w:r>
      <w:r w:rsidR="006F7FAA">
        <w:t>falsch oder gar</w:t>
      </w:r>
      <w:r w:rsidR="00A10E02">
        <w:t xml:space="preserve"> </w:t>
      </w:r>
      <w:r w:rsidR="006F7FAA">
        <w:t>nicht</w:t>
      </w:r>
      <w:r w:rsidR="005F4B7C">
        <w:t xml:space="preserve"> </w:t>
      </w:r>
      <w:r>
        <w:t>reagieren.</w:t>
      </w:r>
    </w:p>
    <w:p w:rsidR="000A6E65" w:rsidRDefault="000A6E65">
      <w:pPr>
        <w:rPr>
          <w:b/>
        </w:rPr>
      </w:pPr>
    </w:p>
    <w:p w:rsidR="001E79C1" w:rsidRDefault="008B3131">
      <w:pPr>
        <w:rPr>
          <w:b/>
        </w:rPr>
      </w:pPr>
      <w:r>
        <w:rPr>
          <w:b/>
        </w:rPr>
        <w:t>B</w:t>
      </w:r>
      <w:r w:rsidR="001E79C1">
        <w:rPr>
          <w:b/>
        </w:rPr>
        <w:t>enutzbarkeit</w:t>
      </w:r>
      <w:r>
        <w:rPr>
          <w:b/>
        </w:rPr>
        <w:t>:</w:t>
      </w:r>
    </w:p>
    <w:p w:rsidR="00881E82" w:rsidRDefault="00881E82">
      <w:pPr>
        <w:rPr>
          <w:b/>
        </w:rPr>
      </w:pPr>
    </w:p>
    <w:p w:rsidR="00C22BFE" w:rsidRDefault="00C22BFE" w:rsidP="008E74C4">
      <w:r>
        <w:t>Die Erklärung der Software soll über ein- und ausschaltbare</w:t>
      </w:r>
      <w:r w:rsidR="0065351D">
        <w:t xml:space="preserve"> </w:t>
      </w:r>
      <w:proofErr w:type="spellStart"/>
      <w:r w:rsidR="0065351D">
        <w:t>T</w:t>
      </w:r>
      <w:r>
        <w:t>ooltips</w:t>
      </w:r>
      <w:proofErr w:type="spellEnd"/>
      <w:r>
        <w:t xml:space="preserve"> erfolgen.</w:t>
      </w:r>
    </w:p>
    <w:p w:rsidR="00E441EC" w:rsidRDefault="00E441EC" w:rsidP="008E74C4">
      <w:r>
        <w:t>Regeln der Spiele sollen durch den Spielleiter erklärt werden.</w:t>
      </w:r>
    </w:p>
    <w:p w:rsidR="00C44817" w:rsidRDefault="00C44817" w:rsidP="008E74C4">
      <w:r>
        <w:t>Komplette Steuer</w:t>
      </w:r>
      <w:r w:rsidR="008E27D2">
        <w:t>ung</w:t>
      </w:r>
      <w:r>
        <w:t xml:space="preserve"> der Software soll mit Maus und Tastatur erfolgen.</w:t>
      </w:r>
    </w:p>
    <w:p w:rsidR="00751942" w:rsidRDefault="00C55B56" w:rsidP="008E74C4">
      <w:r>
        <w:t>Implementierung von T</w:t>
      </w:r>
      <w:r w:rsidR="00751942">
        <w:t>ouch</w:t>
      </w:r>
      <w:r w:rsidR="00A31D50">
        <w:t>-B</w:t>
      </w:r>
      <w:r w:rsidR="00751942">
        <w:t>edienung ist optional.</w:t>
      </w:r>
    </w:p>
    <w:p w:rsidR="008E74C4" w:rsidRDefault="008E74C4" w:rsidP="008E74C4"/>
    <w:p w:rsidR="00EF0065" w:rsidRPr="007E69BD" w:rsidRDefault="00EF0065" w:rsidP="00EF0065">
      <w:r w:rsidRPr="007E69BD">
        <w:rPr>
          <w:b/>
        </w:rPr>
        <w:t>Änderbarkeit:</w:t>
      </w:r>
      <w:r>
        <w:rPr>
          <w:b/>
        </w:rPr>
        <w:t xml:space="preserve"> </w:t>
      </w:r>
      <w:r>
        <w:t>Hintergrundbilder / Charakterdesigns / Spielobjekte können durch eigene Bilder ersetzt werden/erweitert werden. Programm sowie Oberfläche sollten modular erweiterbar sein.</w:t>
      </w:r>
    </w:p>
    <w:p w:rsidR="00EF0065" w:rsidRDefault="00EF0065" w:rsidP="00EF0065"/>
    <w:tbl>
      <w:tblPr>
        <w:tblStyle w:val="Listentabelle4Akzent5"/>
        <w:tblpPr w:leftFromText="141" w:rightFromText="141" w:vertAnchor="page" w:horzAnchor="margin" w:tblpY="10711"/>
        <w:tblW w:w="0" w:type="auto"/>
        <w:tblLook w:val="04A0" w:firstRow="1" w:lastRow="0" w:firstColumn="1" w:lastColumn="0" w:noHBand="0" w:noVBand="1"/>
      </w:tblPr>
      <w:tblGrid>
        <w:gridCol w:w="2017"/>
        <w:gridCol w:w="1736"/>
        <w:gridCol w:w="1714"/>
        <w:gridCol w:w="1789"/>
        <w:gridCol w:w="1806"/>
      </w:tblGrid>
      <w:tr w:rsidR="00EF0065" w:rsidTr="00EF00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dxa"/>
          </w:tcPr>
          <w:p w:rsidR="00EF0065" w:rsidRDefault="00EF0065" w:rsidP="00EF0065">
            <w:pPr>
              <w:pStyle w:val="Textkrper"/>
              <w:spacing w:before="69" w:line="276" w:lineRule="auto"/>
              <w:ind w:left="0"/>
              <w:jc w:val="center"/>
              <w:rPr>
                <w:lang w:val="de-DE"/>
              </w:rPr>
            </w:pPr>
            <w:r>
              <w:rPr>
                <w:lang w:val="de-DE"/>
              </w:rPr>
              <w:t>Produktqualität</w:t>
            </w:r>
          </w:p>
        </w:tc>
        <w:tc>
          <w:tcPr>
            <w:tcW w:w="1736" w:type="dxa"/>
          </w:tcPr>
          <w:p w:rsidR="00EF0065" w:rsidRDefault="00EF0065" w:rsidP="00EF0065">
            <w:pPr>
              <w:pStyle w:val="Textkrper"/>
              <w:spacing w:before="69" w:line="276" w:lineRule="auto"/>
              <w:ind w:left="0"/>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Sehr gut</w:t>
            </w:r>
          </w:p>
        </w:tc>
        <w:tc>
          <w:tcPr>
            <w:tcW w:w="1714" w:type="dxa"/>
          </w:tcPr>
          <w:p w:rsidR="00EF0065" w:rsidRDefault="00EF0065" w:rsidP="00EF0065">
            <w:pPr>
              <w:pStyle w:val="Textkrper"/>
              <w:spacing w:before="69" w:line="276" w:lineRule="auto"/>
              <w:ind w:left="0"/>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Gut</w:t>
            </w:r>
          </w:p>
        </w:tc>
        <w:tc>
          <w:tcPr>
            <w:tcW w:w="1789" w:type="dxa"/>
          </w:tcPr>
          <w:p w:rsidR="00EF0065" w:rsidRDefault="00EF0065" w:rsidP="00EF0065">
            <w:pPr>
              <w:pStyle w:val="Textkrper"/>
              <w:spacing w:before="69" w:line="276" w:lineRule="auto"/>
              <w:ind w:left="0"/>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Normal</w:t>
            </w:r>
          </w:p>
        </w:tc>
        <w:tc>
          <w:tcPr>
            <w:tcW w:w="1806" w:type="dxa"/>
          </w:tcPr>
          <w:p w:rsidR="00EF0065" w:rsidRDefault="00EF0065" w:rsidP="00EF0065">
            <w:pPr>
              <w:pStyle w:val="Textkrper"/>
              <w:spacing w:before="69" w:line="276" w:lineRule="auto"/>
              <w:ind w:left="0"/>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Nicht relevant</w:t>
            </w:r>
          </w:p>
        </w:tc>
      </w:tr>
      <w:tr w:rsidR="00EF0065" w:rsidTr="00EF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dxa"/>
          </w:tcPr>
          <w:p w:rsidR="00EF0065" w:rsidRDefault="00EF0065" w:rsidP="00EF0065">
            <w:pPr>
              <w:pStyle w:val="Textkrper"/>
              <w:spacing w:before="69" w:line="276" w:lineRule="auto"/>
              <w:ind w:left="0"/>
              <w:rPr>
                <w:lang w:val="de-DE"/>
              </w:rPr>
            </w:pPr>
            <w:r>
              <w:rPr>
                <w:lang w:val="de-DE"/>
              </w:rPr>
              <w:t>Funktionalität</w:t>
            </w:r>
          </w:p>
        </w:tc>
        <w:tc>
          <w:tcPr>
            <w:tcW w:w="1736" w:type="dxa"/>
          </w:tcPr>
          <w:p w:rsidR="00EF0065" w:rsidRDefault="00EF0065" w:rsidP="00EF0065">
            <w:pPr>
              <w:pStyle w:val="Textkrper"/>
              <w:spacing w:before="69" w:line="276" w:lineRule="auto"/>
              <w:ind w:left="0"/>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x</w:t>
            </w:r>
          </w:p>
        </w:tc>
        <w:tc>
          <w:tcPr>
            <w:tcW w:w="1714" w:type="dxa"/>
          </w:tcPr>
          <w:p w:rsidR="00EF0065" w:rsidRDefault="00EF0065" w:rsidP="00EF0065">
            <w:pPr>
              <w:pStyle w:val="Textkrper"/>
              <w:spacing w:before="69" w:line="276" w:lineRule="auto"/>
              <w:ind w:left="0"/>
              <w:jc w:val="center"/>
              <w:cnfStyle w:val="000000100000" w:firstRow="0" w:lastRow="0" w:firstColumn="0" w:lastColumn="0" w:oddVBand="0" w:evenVBand="0" w:oddHBand="1" w:evenHBand="0" w:firstRowFirstColumn="0" w:firstRowLastColumn="0" w:lastRowFirstColumn="0" w:lastRowLastColumn="0"/>
              <w:rPr>
                <w:lang w:val="de-DE"/>
              </w:rPr>
            </w:pPr>
          </w:p>
        </w:tc>
        <w:tc>
          <w:tcPr>
            <w:tcW w:w="1789" w:type="dxa"/>
          </w:tcPr>
          <w:p w:rsidR="00EF0065" w:rsidRDefault="00EF0065" w:rsidP="00EF0065">
            <w:pPr>
              <w:pStyle w:val="Textkrper"/>
              <w:spacing w:before="69" w:line="276" w:lineRule="auto"/>
              <w:ind w:left="0"/>
              <w:jc w:val="center"/>
              <w:cnfStyle w:val="000000100000" w:firstRow="0" w:lastRow="0" w:firstColumn="0" w:lastColumn="0" w:oddVBand="0" w:evenVBand="0" w:oddHBand="1" w:evenHBand="0" w:firstRowFirstColumn="0" w:firstRowLastColumn="0" w:lastRowFirstColumn="0" w:lastRowLastColumn="0"/>
              <w:rPr>
                <w:lang w:val="de-DE"/>
              </w:rPr>
            </w:pPr>
          </w:p>
        </w:tc>
        <w:tc>
          <w:tcPr>
            <w:tcW w:w="1806" w:type="dxa"/>
          </w:tcPr>
          <w:p w:rsidR="00EF0065" w:rsidRDefault="00EF0065" w:rsidP="00EF0065">
            <w:pPr>
              <w:pStyle w:val="Textkrper"/>
              <w:spacing w:before="69" w:line="276" w:lineRule="auto"/>
              <w:ind w:left="0"/>
              <w:jc w:val="center"/>
              <w:cnfStyle w:val="000000100000" w:firstRow="0" w:lastRow="0" w:firstColumn="0" w:lastColumn="0" w:oddVBand="0" w:evenVBand="0" w:oddHBand="1" w:evenHBand="0" w:firstRowFirstColumn="0" w:firstRowLastColumn="0" w:lastRowFirstColumn="0" w:lastRowLastColumn="0"/>
              <w:rPr>
                <w:lang w:val="de-DE"/>
              </w:rPr>
            </w:pPr>
          </w:p>
        </w:tc>
      </w:tr>
      <w:tr w:rsidR="00EF0065" w:rsidTr="00EF0065">
        <w:tc>
          <w:tcPr>
            <w:cnfStyle w:val="001000000000" w:firstRow="0" w:lastRow="0" w:firstColumn="1" w:lastColumn="0" w:oddVBand="0" w:evenVBand="0" w:oddHBand="0" w:evenHBand="0" w:firstRowFirstColumn="0" w:firstRowLastColumn="0" w:lastRowFirstColumn="0" w:lastRowLastColumn="0"/>
            <w:tcW w:w="2017" w:type="dxa"/>
          </w:tcPr>
          <w:p w:rsidR="00EF0065" w:rsidRDefault="00EF0065" w:rsidP="00EF0065">
            <w:pPr>
              <w:pStyle w:val="Textkrper"/>
              <w:spacing w:before="69" w:line="276" w:lineRule="auto"/>
              <w:ind w:left="0"/>
              <w:rPr>
                <w:lang w:val="de-DE"/>
              </w:rPr>
            </w:pPr>
            <w:r>
              <w:rPr>
                <w:lang w:val="de-DE"/>
              </w:rPr>
              <w:t>Robustheit</w:t>
            </w:r>
          </w:p>
        </w:tc>
        <w:tc>
          <w:tcPr>
            <w:tcW w:w="1736" w:type="dxa"/>
          </w:tcPr>
          <w:p w:rsidR="00EF0065" w:rsidRDefault="00EF0065" w:rsidP="00EF0065">
            <w:pPr>
              <w:pStyle w:val="Textkrper"/>
              <w:spacing w:before="69" w:line="276" w:lineRule="auto"/>
              <w:ind w:left="0"/>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x</w:t>
            </w:r>
          </w:p>
        </w:tc>
        <w:tc>
          <w:tcPr>
            <w:tcW w:w="1714" w:type="dxa"/>
          </w:tcPr>
          <w:p w:rsidR="00EF0065" w:rsidRDefault="00EF0065" w:rsidP="00EF0065">
            <w:pPr>
              <w:pStyle w:val="Textkrper"/>
              <w:spacing w:before="69" w:line="276" w:lineRule="auto"/>
              <w:ind w:left="0"/>
              <w:jc w:val="center"/>
              <w:cnfStyle w:val="000000000000" w:firstRow="0" w:lastRow="0" w:firstColumn="0" w:lastColumn="0" w:oddVBand="0" w:evenVBand="0" w:oddHBand="0" w:evenHBand="0" w:firstRowFirstColumn="0" w:firstRowLastColumn="0" w:lastRowFirstColumn="0" w:lastRowLastColumn="0"/>
              <w:rPr>
                <w:lang w:val="de-DE"/>
              </w:rPr>
            </w:pPr>
          </w:p>
        </w:tc>
        <w:tc>
          <w:tcPr>
            <w:tcW w:w="1789" w:type="dxa"/>
          </w:tcPr>
          <w:p w:rsidR="00EF0065" w:rsidRDefault="00EF0065" w:rsidP="00EF0065">
            <w:pPr>
              <w:pStyle w:val="Textkrper"/>
              <w:spacing w:before="69" w:line="276" w:lineRule="auto"/>
              <w:ind w:left="0"/>
              <w:jc w:val="center"/>
              <w:cnfStyle w:val="000000000000" w:firstRow="0" w:lastRow="0" w:firstColumn="0" w:lastColumn="0" w:oddVBand="0" w:evenVBand="0" w:oddHBand="0" w:evenHBand="0" w:firstRowFirstColumn="0" w:firstRowLastColumn="0" w:lastRowFirstColumn="0" w:lastRowLastColumn="0"/>
              <w:rPr>
                <w:lang w:val="de-DE"/>
              </w:rPr>
            </w:pPr>
          </w:p>
        </w:tc>
        <w:tc>
          <w:tcPr>
            <w:tcW w:w="1806" w:type="dxa"/>
          </w:tcPr>
          <w:p w:rsidR="00EF0065" w:rsidRDefault="00EF0065" w:rsidP="00EF0065">
            <w:pPr>
              <w:pStyle w:val="Textkrper"/>
              <w:spacing w:before="69" w:line="276" w:lineRule="auto"/>
              <w:ind w:left="0"/>
              <w:jc w:val="center"/>
              <w:cnfStyle w:val="000000000000" w:firstRow="0" w:lastRow="0" w:firstColumn="0" w:lastColumn="0" w:oddVBand="0" w:evenVBand="0" w:oddHBand="0" w:evenHBand="0" w:firstRowFirstColumn="0" w:firstRowLastColumn="0" w:lastRowFirstColumn="0" w:lastRowLastColumn="0"/>
              <w:rPr>
                <w:lang w:val="de-DE"/>
              </w:rPr>
            </w:pPr>
          </w:p>
        </w:tc>
      </w:tr>
      <w:tr w:rsidR="00EF0065" w:rsidTr="00EF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dxa"/>
          </w:tcPr>
          <w:p w:rsidR="00EF0065" w:rsidRDefault="00EF0065" w:rsidP="00EF0065">
            <w:pPr>
              <w:pStyle w:val="Textkrper"/>
              <w:spacing w:before="69" w:line="276" w:lineRule="auto"/>
              <w:ind w:left="0"/>
              <w:rPr>
                <w:lang w:val="de-DE"/>
              </w:rPr>
            </w:pPr>
            <w:r>
              <w:rPr>
                <w:lang w:val="de-DE"/>
              </w:rPr>
              <w:t>Benutzbarkeit</w:t>
            </w:r>
          </w:p>
        </w:tc>
        <w:tc>
          <w:tcPr>
            <w:tcW w:w="1736" w:type="dxa"/>
          </w:tcPr>
          <w:p w:rsidR="00EF0065" w:rsidRDefault="00EF0065" w:rsidP="00EF0065">
            <w:pPr>
              <w:pStyle w:val="Textkrper"/>
              <w:spacing w:before="69" w:line="276" w:lineRule="auto"/>
              <w:ind w:left="0"/>
              <w:jc w:val="center"/>
              <w:cnfStyle w:val="000000100000" w:firstRow="0" w:lastRow="0" w:firstColumn="0" w:lastColumn="0" w:oddVBand="0" w:evenVBand="0" w:oddHBand="1" w:evenHBand="0" w:firstRowFirstColumn="0" w:firstRowLastColumn="0" w:lastRowFirstColumn="0" w:lastRowLastColumn="0"/>
              <w:rPr>
                <w:lang w:val="de-DE"/>
              </w:rPr>
            </w:pPr>
          </w:p>
        </w:tc>
        <w:tc>
          <w:tcPr>
            <w:tcW w:w="1714" w:type="dxa"/>
          </w:tcPr>
          <w:p w:rsidR="00EF0065" w:rsidRDefault="00EF0065" w:rsidP="00EF0065">
            <w:pPr>
              <w:pStyle w:val="Textkrper"/>
              <w:spacing w:before="69" w:line="276" w:lineRule="auto"/>
              <w:ind w:left="0"/>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x</w:t>
            </w:r>
          </w:p>
        </w:tc>
        <w:tc>
          <w:tcPr>
            <w:tcW w:w="1789" w:type="dxa"/>
          </w:tcPr>
          <w:p w:rsidR="00EF0065" w:rsidRDefault="00EF0065" w:rsidP="00EF0065">
            <w:pPr>
              <w:pStyle w:val="Textkrper"/>
              <w:spacing w:before="69" w:line="276" w:lineRule="auto"/>
              <w:ind w:left="0"/>
              <w:jc w:val="center"/>
              <w:cnfStyle w:val="000000100000" w:firstRow="0" w:lastRow="0" w:firstColumn="0" w:lastColumn="0" w:oddVBand="0" w:evenVBand="0" w:oddHBand="1" w:evenHBand="0" w:firstRowFirstColumn="0" w:firstRowLastColumn="0" w:lastRowFirstColumn="0" w:lastRowLastColumn="0"/>
              <w:rPr>
                <w:lang w:val="de-DE"/>
              </w:rPr>
            </w:pPr>
          </w:p>
        </w:tc>
        <w:tc>
          <w:tcPr>
            <w:tcW w:w="1806" w:type="dxa"/>
          </w:tcPr>
          <w:p w:rsidR="00EF0065" w:rsidRDefault="00EF0065" w:rsidP="00EF0065">
            <w:pPr>
              <w:pStyle w:val="Textkrper"/>
              <w:spacing w:before="69" w:line="276" w:lineRule="auto"/>
              <w:ind w:left="0"/>
              <w:jc w:val="center"/>
              <w:cnfStyle w:val="000000100000" w:firstRow="0" w:lastRow="0" w:firstColumn="0" w:lastColumn="0" w:oddVBand="0" w:evenVBand="0" w:oddHBand="1" w:evenHBand="0" w:firstRowFirstColumn="0" w:firstRowLastColumn="0" w:lastRowFirstColumn="0" w:lastRowLastColumn="0"/>
              <w:rPr>
                <w:lang w:val="de-DE"/>
              </w:rPr>
            </w:pPr>
          </w:p>
        </w:tc>
      </w:tr>
      <w:tr w:rsidR="00EF0065" w:rsidTr="00EF0065">
        <w:tc>
          <w:tcPr>
            <w:cnfStyle w:val="001000000000" w:firstRow="0" w:lastRow="0" w:firstColumn="1" w:lastColumn="0" w:oddVBand="0" w:evenVBand="0" w:oddHBand="0" w:evenHBand="0" w:firstRowFirstColumn="0" w:firstRowLastColumn="0" w:lastRowFirstColumn="0" w:lastRowLastColumn="0"/>
            <w:tcW w:w="2017" w:type="dxa"/>
          </w:tcPr>
          <w:p w:rsidR="00EF0065" w:rsidRDefault="00EF0065" w:rsidP="00EF0065">
            <w:pPr>
              <w:pStyle w:val="Textkrper"/>
              <w:spacing w:before="69" w:line="276" w:lineRule="auto"/>
              <w:ind w:left="0"/>
              <w:rPr>
                <w:lang w:val="de-DE"/>
              </w:rPr>
            </w:pPr>
            <w:r>
              <w:rPr>
                <w:lang w:val="de-DE"/>
              </w:rPr>
              <w:t>Effizienz</w:t>
            </w:r>
          </w:p>
        </w:tc>
        <w:tc>
          <w:tcPr>
            <w:tcW w:w="1736" w:type="dxa"/>
          </w:tcPr>
          <w:p w:rsidR="00EF0065" w:rsidRDefault="00EF0065" w:rsidP="00EF0065">
            <w:pPr>
              <w:pStyle w:val="Textkrper"/>
              <w:spacing w:before="69" w:line="276" w:lineRule="auto"/>
              <w:ind w:left="0"/>
              <w:jc w:val="center"/>
              <w:cnfStyle w:val="000000000000" w:firstRow="0" w:lastRow="0" w:firstColumn="0" w:lastColumn="0" w:oddVBand="0" w:evenVBand="0" w:oddHBand="0" w:evenHBand="0" w:firstRowFirstColumn="0" w:firstRowLastColumn="0" w:lastRowFirstColumn="0" w:lastRowLastColumn="0"/>
              <w:rPr>
                <w:lang w:val="de-DE"/>
              </w:rPr>
            </w:pPr>
          </w:p>
        </w:tc>
        <w:tc>
          <w:tcPr>
            <w:tcW w:w="1714" w:type="dxa"/>
          </w:tcPr>
          <w:p w:rsidR="00EF0065" w:rsidRDefault="00EF0065" w:rsidP="00EF0065">
            <w:pPr>
              <w:pStyle w:val="Textkrper"/>
              <w:spacing w:before="69" w:line="276" w:lineRule="auto"/>
              <w:ind w:left="0"/>
              <w:jc w:val="center"/>
              <w:cnfStyle w:val="000000000000" w:firstRow="0" w:lastRow="0" w:firstColumn="0" w:lastColumn="0" w:oddVBand="0" w:evenVBand="0" w:oddHBand="0" w:evenHBand="0" w:firstRowFirstColumn="0" w:firstRowLastColumn="0" w:lastRowFirstColumn="0" w:lastRowLastColumn="0"/>
              <w:rPr>
                <w:lang w:val="de-DE"/>
              </w:rPr>
            </w:pPr>
          </w:p>
        </w:tc>
        <w:tc>
          <w:tcPr>
            <w:tcW w:w="1789" w:type="dxa"/>
          </w:tcPr>
          <w:p w:rsidR="00EF0065" w:rsidRDefault="00EF0065" w:rsidP="00EF0065">
            <w:pPr>
              <w:pStyle w:val="Textkrper"/>
              <w:spacing w:before="69" w:line="276" w:lineRule="auto"/>
              <w:ind w:left="0"/>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x</w:t>
            </w:r>
          </w:p>
        </w:tc>
        <w:tc>
          <w:tcPr>
            <w:tcW w:w="1806" w:type="dxa"/>
          </w:tcPr>
          <w:p w:rsidR="00EF0065" w:rsidRDefault="00EF0065" w:rsidP="00EF0065">
            <w:pPr>
              <w:pStyle w:val="Textkrper"/>
              <w:spacing w:before="69" w:line="276" w:lineRule="auto"/>
              <w:ind w:left="0"/>
              <w:jc w:val="center"/>
              <w:cnfStyle w:val="000000000000" w:firstRow="0" w:lastRow="0" w:firstColumn="0" w:lastColumn="0" w:oddVBand="0" w:evenVBand="0" w:oddHBand="0" w:evenHBand="0" w:firstRowFirstColumn="0" w:firstRowLastColumn="0" w:lastRowFirstColumn="0" w:lastRowLastColumn="0"/>
              <w:rPr>
                <w:lang w:val="de-DE"/>
              </w:rPr>
            </w:pPr>
          </w:p>
        </w:tc>
      </w:tr>
      <w:tr w:rsidR="00EF0065" w:rsidTr="00EF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dxa"/>
          </w:tcPr>
          <w:p w:rsidR="00EF0065" w:rsidRDefault="00EF0065" w:rsidP="00EF0065">
            <w:pPr>
              <w:pStyle w:val="Textkrper"/>
              <w:spacing w:before="69" w:line="276" w:lineRule="auto"/>
              <w:ind w:left="0"/>
              <w:rPr>
                <w:lang w:val="de-DE"/>
              </w:rPr>
            </w:pPr>
            <w:r>
              <w:rPr>
                <w:lang w:val="de-DE"/>
              </w:rPr>
              <w:t>Änderbarkeit</w:t>
            </w:r>
          </w:p>
        </w:tc>
        <w:tc>
          <w:tcPr>
            <w:tcW w:w="1736" w:type="dxa"/>
          </w:tcPr>
          <w:p w:rsidR="00EF0065" w:rsidRDefault="00EF0065" w:rsidP="00EF0065">
            <w:pPr>
              <w:pStyle w:val="Textkrper"/>
              <w:spacing w:before="69" w:line="276" w:lineRule="auto"/>
              <w:ind w:left="0"/>
              <w:jc w:val="center"/>
              <w:cnfStyle w:val="000000100000" w:firstRow="0" w:lastRow="0" w:firstColumn="0" w:lastColumn="0" w:oddVBand="0" w:evenVBand="0" w:oddHBand="1" w:evenHBand="0" w:firstRowFirstColumn="0" w:firstRowLastColumn="0" w:lastRowFirstColumn="0" w:lastRowLastColumn="0"/>
              <w:rPr>
                <w:lang w:val="de-DE"/>
              </w:rPr>
            </w:pPr>
          </w:p>
        </w:tc>
        <w:tc>
          <w:tcPr>
            <w:tcW w:w="1714" w:type="dxa"/>
          </w:tcPr>
          <w:p w:rsidR="00EF0065" w:rsidRDefault="00EF0065" w:rsidP="00EF0065">
            <w:pPr>
              <w:pStyle w:val="Textkrper"/>
              <w:spacing w:before="69" w:line="276" w:lineRule="auto"/>
              <w:ind w:left="0"/>
              <w:jc w:val="center"/>
              <w:cnfStyle w:val="000000100000" w:firstRow="0" w:lastRow="0" w:firstColumn="0" w:lastColumn="0" w:oddVBand="0" w:evenVBand="0" w:oddHBand="1" w:evenHBand="0" w:firstRowFirstColumn="0" w:firstRowLastColumn="0" w:lastRowFirstColumn="0" w:lastRowLastColumn="0"/>
              <w:rPr>
                <w:lang w:val="de-DE"/>
              </w:rPr>
            </w:pPr>
          </w:p>
        </w:tc>
        <w:tc>
          <w:tcPr>
            <w:tcW w:w="1789" w:type="dxa"/>
          </w:tcPr>
          <w:p w:rsidR="00EF0065" w:rsidRDefault="00EF0065" w:rsidP="00EF0065">
            <w:pPr>
              <w:pStyle w:val="Textkrper"/>
              <w:spacing w:before="69" w:line="276" w:lineRule="auto"/>
              <w:ind w:left="0"/>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x</w:t>
            </w:r>
          </w:p>
        </w:tc>
        <w:tc>
          <w:tcPr>
            <w:tcW w:w="1806" w:type="dxa"/>
          </w:tcPr>
          <w:p w:rsidR="00EF0065" w:rsidRDefault="00EF0065" w:rsidP="00EF0065">
            <w:pPr>
              <w:pStyle w:val="Textkrper"/>
              <w:spacing w:before="69" w:line="276" w:lineRule="auto"/>
              <w:ind w:left="0"/>
              <w:jc w:val="center"/>
              <w:cnfStyle w:val="000000100000" w:firstRow="0" w:lastRow="0" w:firstColumn="0" w:lastColumn="0" w:oddVBand="0" w:evenVBand="0" w:oddHBand="1" w:evenHBand="0" w:firstRowFirstColumn="0" w:firstRowLastColumn="0" w:lastRowFirstColumn="0" w:lastRowLastColumn="0"/>
              <w:rPr>
                <w:lang w:val="de-DE"/>
              </w:rPr>
            </w:pPr>
          </w:p>
        </w:tc>
      </w:tr>
      <w:tr w:rsidR="00EF0065" w:rsidTr="00EF0065">
        <w:tc>
          <w:tcPr>
            <w:cnfStyle w:val="001000000000" w:firstRow="0" w:lastRow="0" w:firstColumn="1" w:lastColumn="0" w:oddVBand="0" w:evenVBand="0" w:oddHBand="0" w:evenHBand="0" w:firstRowFirstColumn="0" w:firstRowLastColumn="0" w:lastRowFirstColumn="0" w:lastRowLastColumn="0"/>
            <w:tcW w:w="2017" w:type="dxa"/>
          </w:tcPr>
          <w:p w:rsidR="00EF0065" w:rsidRDefault="00EF0065" w:rsidP="00EF0065">
            <w:pPr>
              <w:pStyle w:val="Textkrper"/>
              <w:spacing w:before="69" w:line="276" w:lineRule="auto"/>
              <w:ind w:left="0"/>
              <w:rPr>
                <w:lang w:val="de-DE"/>
              </w:rPr>
            </w:pPr>
            <w:r>
              <w:rPr>
                <w:lang w:val="de-DE"/>
              </w:rPr>
              <w:t>Übertragbarkeit</w:t>
            </w:r>
          </w:p>
        </w:tc>
        <w:tc>
          <w:tcPr>
            <w:tcW w:w="1736" w:type="dxa"/>
          </w:tcPr>
          <w:p w:rsidR="00EF0065" w:rsidRDefault="00EF0065" w:rsidP="00EF0065">
            <w:pPr>
              <w:pStyle w:val="Textkrper"/>
              <w:spacing w:before="69" w:line="276" w:lineRule="auto"/>
              <w:ind w:left="0"/>
              <w:jc w:val="center"/>
              <w:cnfStyle w:val="000000000000" w:firstRow="0" w:lastRow="0" w:firstColumn="0" w:lastColumn="0" w:oddVBand="0" w:evenVBand="0" w:oddHBand="0" w:evenHBand="0" w:firstRowFirstColumn="0" w:firstRowLastColumn="0" w:lastRowFirstColumn="0" w:lastRowLastColumn="0"/>
              <w:rPr>
                <w:lang w:val="de-DE"/>
              </w:rPr>
            </w:pPr>
          </w:p>
        </w:tc>
        <w:tc>
          <w:tcPr>
            <w:tcW w:w="1714" w:type="dxa"/>
          </w:tcPr>
          <w:p w:rsidR="00EF0065" w:rsidRDefault="00EF0065" w:rsidP="00EF0065">
            <w:pPr>
              <w:pStyle w:val="Textkrper"/>
              <w:spacing w:before="69" w:line="276" w:lineRule="auto"/>
              <w:ind w:left="0"/>
              <w:jc w:val="center"/>
              <w:cnfStyle w:val="000000000000" w:firstRow="0" w:lastRow="0" w:firstColumn="0" w:lastColumn="0" w:oddVBand="0" w:evenVBand="0" w:oddHBand="0" w:evenHBand="0" w:firstRowFirstColumn="0" w:firstRowLastColumn="0" w:lastRowFirstColumn="0" w:lastRowLastColumn="0"/>
              <w:rPr>
                <w:lang w:val="de-DE"/>
              </w:rPr>
            </w:pPr>
          </w:p>
        </w:tc>
        <w:tc>
          <w:tcPr>
            <w:tcW w:w="1789" w:type="dxa"/>
          </w:tcPr>
          <w:p w:rsidR="00EF0065" w:rsidRDefault="00EF0065" w:rsidP="00EF0065">
            <w:pPr>
              <w:pStyle w:val="Textkrper"/>
              <w:spacing w:before="69" w:line="276" w:lineRule="auto"/>
              <w:ind w:left="0"/>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x</w:t>
            </w:r>
          </w:p>
        </w:tc>
        <w:tc>
          <w:tcPr>
            <w:tcW w:w="1806" w:type="dxa"/>
          </w:tcPr>
          <w:p w:rsidR="00EF0065" w:rsidRDefault="00EF0065" w:rsidP="00EF0065">
            <w:pPr>
              <w:pStyle w:val="Textkrper"/>
              <w:spacing w:before="69" w:line="276" w:lineRule="auto"/>
              <w:ind w:left="0"/>
              <w:jc w:val="center"/>
              <w:cnfStyle w:val="000000000000" w:firstRow="0" w:lastRow="0" w:firstColumn="0" w:lastColumn="0" w:oddVBand="0" w:evenVBand="0" w:oddHBand="0" w:evenHBand="0" w:firstRowFirstColumn="0" w:firstRowLastColumn="0" w:lastRowFirstColumn="0" w:lastRowLastColumn="0"/>
              <w:rPr>
                <w:lang w:val="de-DE"/>
              </w:rPr>
            </w:pPr>
          </w:p>
        </w:tc>
      </w:tr>
      <w:tr w:rsidR="00EF0065" w:rsidTr="00EF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dxa"/>
          </w:tcPr>
          <w:p w:rsidR="00EF0065" w:rsidRDefault="00EF0065" w:rsidP="00EF0065">
            <w:pPr>
              <w:pStyle w:val="Textkrper"/>
              <w:spacing w:before="69" w:line="276" w:lineRule="auto"/>
              <w:ind w:left="0"/>
              <w:rPr>
                <w:lang w:val="de-DE"/>
              </w:rPr>
            </w:pPr>
            <w:r>
              <w:rPr>
                <w:lang w:val="de-DE"/>
              </w:rPr>
              <w:t>Datensicherheit</w:t>
            </w:r>
          </w:p>
        </w:tc>
        <w:tc>
          <w:tcPr>
            <w:tcW w:w="1736" w:type="dxa"/>
          </w:tcPr>
          <w:p w:rsidR="00EF0065" w:rsidRDefault="00EF0065" w:rsidP="00EF0065">
            <w:pPr>
              <w:pStyle w:val="Textkrper"/>
              <w:spacing w:before="69" w:line="276" w:lineRule="auto"/>
              <w:ind w:left="0"/>
              <w:jc w:val="center"/>
              <w:cnfStyle w:val="000000100000" w:firstRow="0" w:lastRow="0" w:firstColumn="0" w:lastColumn="0" w:oddVBand="0" w:evenVBand="0" w:oddHBand="1" w:evenHBand="0" w:firstRowFirstColumn="0" w:firstRowLastColumn="0" w:lastRowFirstColumn="0" w:lastRowLastColumn="0"/>
              <w:rPr>
                <w:lang w:val="de-DE"/>
              </w:rPr>
            </w:pPr>
          </w:p>
        </w:tc>
        <w:tc>
          <w:tcPr>
            <w:tcW w:w="1714" w:type="dxa"/>
          </w:tcPr>
          <w:p w:rsidR="00EF0065" w:rsidRDefault="00EF0065" w:rsidP="00EF0065">
            <w:pPr>
              <w:pStyle w:val="Textkrper"/>
              <w:spacing w:before="69" w:line="276" w:lineRule="auto"/>
              <w:ind w:left="0"/>
              <w:jc w:val="center"/>
              <w:cnfStyle w:val="000000100000" w:firstRow="0" w:lastRow="0" w:firstColumn="0" w:lastColumn="0" w:oddVBand="0" w:evenVBand="0" w:oddHBand="1" w:evenHBand="0" w:firstRowFirstColumn="0" w:firstRowLastColumn="0" w:lastRowFirstColumn="0" w:lastRowLastColumn="0"/>
              <w:rPr>
                <w:lang w:val="de-DE"/>
              </w:rPr>
            </w:pPr>
          </w:p>
        </w:tc>
        <w:tc>
          <w:tcPr>
            <w:tcW w:w="1789" w:type="dxa"/>
          </w:tcPr>
          <w:p w:rsidR="00EF0065" w:rsidRDefault="00EF0065" w:rsidP="00EF0065">
            <w:pPr>
              <w:pStyle w:val="Textkrper"/>
              <w:spacing w:before="69" w:line="276" w:lineRule="auto"/>
              <w:ind w:left="0"/>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x</w:t>
            </w:r>
          </w:p>
        </w:tc>
        <w:tc>
          <w:tcPr>
            <w:tcW w:w="1806" w:type="dxa"/>
          </w:tcPr>
          <w:p w:rsidR="00EF0065" w:rsidRDefault="00EF0065" w:rsidP="00EF0065">
            <w:pPr>
              <w:pStyle w:val="Textkrper"/>
              <w:spacing w:before="69" w:line="276" w:lineRule="auto"/>
              <w:ind w:left="0"/>
              <w:jc w:val="center"/>
              <w:cnfStyle w:val="000000100000" w:firstRow="0" w:lastRow="0" w:firstColumn="0" w:lastColumn="0" w:oddVBand="0" w:evenVBand="0" w:oddHBand="1" w:evenHBand="0" w:firstRowFirstColumn="0" w:firstRowLastColumn="0" w:lastRowFirstColumn="0" w:lastRowLastColumn="0"/>
              <w:rPr>
                <w:lang w:val="de-DE"/>
              </w:rPr>
            </w:pPr>
          </w:p>
        </w:tc>
      </w:tr>
    </w:tbl>
    <w:p w:rsidR="00EF0065" w:rsidRDefault="00EF0065" w:rsidP="00EF0065">
      <w:pPr>
        <w:pStyle w:val="Default"/>
      </w:pPr>
      <w:r w:rsidRPr="007E69BD">
        <w:rPr>
          <w:b/>
          <w:sz w:val="23"/>
          <w:szCs w:val="23"/>
        </w:rPr>
        <w:t>Datensicherheit</w:t>
      </w:r>
      <w:r w:rsidRPr="007E69BD">
        <w:rPr>
          <w:b/>
        </w:rPr>
        <w:t>:</w:t>
      </w:r>
      <w:r>
        <w:t xml:space="preserve"> Daten werden nur vom Spielleiter für andere Spieler sichtbar gemacht. Neue Daten können von Sitzungsteilnehmer jederzeit Hinzugefügt werden. Beim Speichern der Sitzung werden alle aktuell verwendeten Daten aufm dem Computer des Sitzungsleiters abgelegt.</w:t>
      </w:r>
    </w:p>
    <w:p w:rsidR="00EF0065" w:rsidRDefault="00EF0065" w:rsidP="00EF0065">
      <w:pPr>
        <w:pStyle w:val="Textkrper"/>
        <w:spacing w:line="359" w:lineRule="auto"/>
        <w:ind w:right="450"/>
        <w:rPr>
          <w:b/>
          <w:lang w:val="de-DE"/>
        </w:rPr>
      </w:pPr>
    </w:p>
    <w:p w:rsidR="00EF0065" w:rsidRDefault="00EF0065" w:rsidP="00EF0065">
      <w:pPr>
        <w:pStyle w:val="Textkrper"/>
        <w:spacing w:line="360" w:lineRule="auto"/>
        <w:ind w:right="450"/>
        <w:rPr>
          <w:b/>
          <w:lang w:val="de-DE"/>
        </w:rPr>
      </w:pPr>
    </w:p>
    <w:p w:rsidR="00EF0065" w:rsidRDefault="00EF0065" w:rsidP="00EF0065">
      <w:pPr>
        <w:pStyle w:val="Textkrper"/>
        <w:spacing w:line="360" w:lineRule="auto"/>
        <w:ind w:left="0" w:right="450"/>
        <w:rPr>
          <w:spacing w:val="1"/>
          <w:lang w:val="de-DE"/>
        </w:rPr>
      </w:pPr>
      <w:r w:rsidRPr="00B66041">
        <w:rPr>
          <w:b/>
          <w:lang w:val="de-DE"/>
        </w:rPr>
        <w:t>E</w:t>
      </w:r>
      <w:r w:rsidRPr="00B66041">
        <w:rPr>
          <w:b/>
          <w:spacing w:val="2"/>
          <w:lang w:val="de-DE"/>
        </w:rPr>
        <w:t>ff</w:t>
      </w:r>
      <w:r w:rsidRPr="00B66041">
        <w:rPr>
          <w:b/>
          <w:lang w:val="de-DE"/>
        </w:rPr>
        <w:t>i</w:t>
      </w:r>
      <w:r w:rsidRPr="00B66041">
        <w:rPr>
          <w:b/>
          <w:spacing w:val="-3"/>
          <w:lang w:val="de-DE"/>
        </w:rPr>
        <w:t>z</w:t>
      </w:r>
      <w:r w:rsidRPr="00B66041">
        <w:rPr>
          <w:b/>
          <w:lang w:val="de-DE"/>
        </w:rPr>
        <w:t>ie</w:t>
      </w:r>
      <w:r w:rsidRPr="00B66041">
        <w:rPr>
          <w:b/>
          <w:spacing w:val="3"/>
          <w:lang w:val="de-DE"/>
        </w:rPr>
        <w:t>n</w:t>
      </w:r>
      <w:r w:rsidRPr="00B66041">
        <w:rPr>
          <w:b/>
          <w:lang w:val="de-DE"/>
        </w:rPr>
        <w:t>z</w:t>
      </w:r>
      <w:r w:rsidRPr="00110A81">
        <w:rPr>
          <w:lang w:val="de-DE"/>
        </w:rPr>
        <w:t>:</w:t>
      </w:r>
      <w:r w:rsidRPr="00110A81">
        <w:rPr>
          <w:spacing w:val="62"/>
          <w:lang w:val="de-DE"/>
        </w:rPr>
        <w:t xml:space="preserve"> </w:t>
      </w:r>
      <w:r>
        <w:rPr>
          <w:spacing w:val="1"/>
          <w:lang w:val="de-DE"/>
        </w:rPr>
        <w:t>Der Verbrauch an Hardware-Kapazitäten ist so gering wie möglich zu halten. Sehr gute Strukturierung der Programmierung ist unentbehrlich.</w:t>
      </w:r>
    </w:p>
    <w:p w:rsidR="00EF0065" w:rsidRPr="009537F4" w:rsidRDefault="00EF0065" w:rsidP="00EF0065">
      <w:pPr>
        <w:pStyle w:val="Textkrper"/>
        <w:spacing w:line="360" w:lineRule="auto"/>
        <w:ind w:left="0" w:right="450"/>
        <w:rPr>
          <w:spacing w:val="1"/>
          <w:lang w:val="de-DE"/>
        </w:rPr>
      </w:pPr>
      <w:bookmarkStart w:id="0" w:name="_GoBack"/>
      <w:bookmarkEnd w:id="0"/>
    </w:p>
    <w:p w:rsidR="00EF0065" w:rsidRPr="009537F4" w:rsidRDefault="00EF0065" w:rsidP="00EF0065">
      <w:pPr>
        <w:pStyle w:val="Textkrper"/>
        <w:spacing w:before="69" w:line="360" w:lineRule="auto"/>
        <w:ind w:left="0"/>
        <w:rPr>
          <w:lang w:val="de-DE"/>
        </w:rPr>
      </w:pPr>
      <w:r>
        <w:rPr>
          <w:b/>
          <w:lang w:val="de-DE"/>
        </w:rPr>
        <w:lastRenderedPageBreak/>
        <w:t xml:space="preserve">Übertragbarkeit: </w:t>
      </w:r>
      <w:r>
        <w:rPr>
          <w:lang w:val="de-DE"/>
        </w:rPr>
        <w:t>Das Produkt wird in Java geschrieben um auf die Betriebssysteme (Windows, Linux, Mac) zur Verfügung zu stehen.</w:t>
      </w:r>
    </w:p>
    <w:p w:rsidR="00EF0065" w:rsidRPr="00881E82" w:rsidRDefault="00EF0065" w:rsidP="008E74C4"/>
    <w:sectPr w:rsidR="00EF0065" w:rsidRPr="00881E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D42A0B"/>
    <w:multiLevelType w:val="hybridMultilevel"/>
    <w:tmpl w:val="88383064"/>
    <w:lvl w:ilvl="0" w:tplc="D95ADFE2">
      <w:start w:val="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C0D"/>
    <w:rsid w:val="000A6E65"/>
    <w:rsid w:val="000C392E"/>
    <w:rsid w:val="000F01B8"/>
    <w:rsid w:val="001764E3"/>
    <w:rsid w:val="001808DB"/>
    <w:rsid w:val="001E46D1"/>
    <w:rsid w:val="001E79C1"/>
    <w:rsid w:val="002211D5"/>
    <w:rsid w:val="002903E6"/>
    <w:rsid w:val="002B67CA"/>
    <w:rsid w:val="003908F2"/>
    <w:rsid w:val="00411986"/>
    <w:rsid w:val="004D6C7F"/>
    <w:rsid w:val="0052452E"/>
    <w:rsid w:val="00572EB7"/>
    <w:rsid w:val="005F4B7C"/>
    <w:rsid w:val="0065351D"/>
    <w:rsid w:val="006D0C45"/>
    <w:rsid w:val="006F7FAA"/>
    <w:rsid w:val="00751942"/>
    <w:rsid w:val="00881E82"/>
    <w:rsid w:val="00887520"/>
    <w:rsid w:val="008B3131"/>
    <w:rsid w:val="008D3C0D"/>
    <w:rsid w:val="008D57DE"/>
    <w:rsid w:val="008E27D2"/>
    <w:rsid w:val="008E74C4"/>
    <w:rsid w:val="009142F2"/>
    <w:rsid w:val="00930683"/>
    <w:rsid w:val="00A10E02"/>
    <w:rsid w:val="00A15029"/>
    <w:rsid w:val="00A154AD"/>
    <w:rsid w:val="00A31D50"/>
    <w:rsid w:val="00BA5A79"/>
    <w:rsid w:val="00BD73E5"/>
    <w:rsid w:val="00C22BFE"/>
    <w:rsid w:val="00C44817"/>
    <w:rsid w:val="00C55B56"/>
    <w:rsid w:val="00DC7333"/>
    <w:rsid w:val="00E368C4"/>
    <w:rsid w:val="00E441EC"/>
    <w:rsid w:val="00EF00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095C45-D95A-4945-9E53-F2B70C016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211D5"/>
    <w:pPr>
      <w:ind w:left="720"/>
      <w:contextualSpacing/>
    </w:pPr>
  </w:style>
  <w:style w:type="paragraph" w:customStyle="1" w:styleId="Default">
    <w:name w:val="Default"/>
    <w:rsid w:val="00EF0065"/>
    <w:pPr>
      <w:autoSpaceDE w:val="0"/>
      <w:autoSpaceDN w:val="0"/>
      <w:adjustRightInd w:val="0"/>
    </w:pPr>
    <w:rPr>
      <w:rFonts w:cs="Arial"/>
      <w:color w:val="000000"/>
      <w:szCs w:val="24"/>
    </w:rPr>
  </w:style>
  <w:style w:type="paragraph" w:styleId="Textkrper">
    <w:name w:val="Body Text"/>
    <w:basedOn w:val="Standard"/>
    <w:link w:val="TextkrperZchn"/>
    <w:uiPriority w:val="1"/>
    <w:qFormat/>
    <w:rsid w:val="00EF0065"/>
    <w:pPr>
      <w:widowControl w:val="0"/>
      <w:ind w:left="116"/>
    </w:pPr>
    <w:rPr>
      <w:rFonts w:eastAsia="Arial"/>
      <w:szCs w:val="24"/>
      <w:lang w:val="en-US"/>
    </w:rPr>
  </w:style>
  <w:style w:type="character" w:customStyle="1" w:styleId="TextkrperZchn">
    <w:name w:val="Textkörper Zchn"/>
    <w:basedOn w:val="Absatz-Standardschriftart"/>
    <w:link w:val="Textkrper"/>
    <w:uiPriority w:val="1"/>
    <w:rsid w:val="00EF0065"/>
    <w:rPr>
      <w:rFonts w:eastAsia="Arial"/>
      <w:szCs w:val="24"/>
      <w:lang w:val="en-US"/>
    </w:rPr>
  </w:style>
  <w:style w:type="table" w:styleId="Listentabelle4Akzent5">
    <w:name w:val="List Table 4 Accent 5"/>
    <w:basedOn w:val="NormaleTabelle"/>
    <w:uiPriority w:val="49"/>
    <w:rsid w:val="00EF0065"/>
    <w:pPr>
      <w:widowControl w:val="0"/>
    </w:pPr>
    <w:rPr>
      <w:rFonts w:asciiTheme="minorHAnsi" w:hAnsiTheme="minorHAnsi"/>
      <w:sz w:val="22"/>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B66B5FF9.dotm</Template>
  <TotalTime>0</TotalTime>
  <Pages>2</Pages>
  <Words>242</Words>
  <Characters>1526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b.i.b. e.V.</Company>
  <LinksUpToDate>false</LinksUpToDate>
  <CharactersWithSpaces>1765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Ortmann Marcel</dc:creator>
  <cp:keywords/>
  <dc:description/>
  <cp:lastModifiedBy>Mueller Steffen</cp:lastModifiedBy>
  <cp:revision>5</cp:revision>
  <dcterms:created xsi:type="dcterms:W3CDTF">2015-10-26T13:55:00Z</dcterms:created>
  <dcterms:modified xsi:type="dcterms:W3CDTF">2015-10-28T07:32:00Z</dcterms:modified>
</cp:coreProperties>
</file>