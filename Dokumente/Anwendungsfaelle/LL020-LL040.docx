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6B" w:rsidRDefault="00F66FCA">
      <w:r w:rsidRPr="003C7F9B">
        <w:t>/</w:t>
      </w:r>
      <w:r w:rsidRPr="003C7F9B">
        <w:rPr>
          <w:spacing w:val="1"/>
        </w:rPr>
        <w:t>L</w:t>
      </w:r>
      <w:r w:rsidRPr="003C7F9B">
        <w:t xml:space="preserve">L020/ </w:t>
      </w:r>
      <w:r w:rsidRPr="003C7F9B">
        <w:rPr>
          <w:spacing w:val="1"/>
        </w:rPr>
        <w:t>D</w:t>
      </w:r>
      <w:r w:rsidRPr="003C7F9B">
        <w:t>ie</w:t>
      </w:r>
      <w:r w:rsidRPr="003C7F9B">
        <w:rPr>
          <w:spacing w:val="-2"/>
        </w:rPr>
        <w:t xml:space="preserve"> </w:t>
      </w:r>
      <w:r w:rsidRPr="003C7F9B">
        <w:rPr>
          <w:spacing w:val="8"/>
        </w:rPr>
        <w:t>W</w:t>
      </w:r>
      <w:r w:rsidRPr="003C7F9B">
        <w:t>ür</w:t>
      </w:r>
      <w:r w:rsidRPr="003C7F9B">
        <w:rPr>
          <w:spacing w:val="1"/>
        </w:rPr>
        <w:t>f</w:t>
      </w:r>
      <w:r w:rsidRPr="003C7F9B">
        <w:t>ela</w:t>
      </w:r>
      <w:r w:rsidRPr="003C7F9B">
        <w:rPr>
          <w:spacing w:val="1"/>
        </w:rPr>
        <w:t>n</w:t>
      </w:r>
      <w:r w:rsidRPr="003C7F9B">
        <w:t xml:space="preserve">imation </w:t>
      </w:r>
      <w:r w:rsidRPr="003C7F9B">
        <w:rPr>
          <w:spacing w:val="1"/>
        </w:rPr>
        <w:t>d</w:t>
      </w:r>
      <w:r w:rsidRPr="003C7F9B">
        <w:rPr>
          <w:spacing w:val="3"/>
        </w:rPr>
        <w:t>a</w:t>
      </w:r>
      <w:r w:rsidRPr="003C7F9B">
        <w:t>rf</w:t>
      </w:r>
      <w:r w:rsidRPr="003C7F9B">
        <w:rPr>
          <w:spacing w:val="1"/>
        </w:rPr>
        <w:t xml:space="preserve"> n</w:t>
      </w:r>
      <w:r w:rsidRPr="003C7F9B">
        <w:t>icht</w:t>
      </w:r>
      <w:r w:rsidRPr="003C7F9B">
        <w:rPr>
          <w:spacing w:val="3"/>
        </w:rPr>
        <w:t xml:space="preserve"> </w:t>
      </w:r>
      <w:r w:rsidRPr="003C7F9B">
        <w:t>lä</w:t>
      </w:r>
      <w:r w:rsidRPr="003C7F9B">
        <w:rPr>
          <w:spacing w:val="3"/>
        </w:rPr>
        <w:t>n</w:t>
      </w:r>
      <w:r w:rsidRPr="003C7F9B">
        <w:rPr>
          <w:spacing w:val="-2"/>
        </w:rPr>
        <w:t>g</w:t>
      </w:r>
      <w:r w:rsidRPr="003C7F9B">
        <w:rPr>
          <w:spacing w:val="3"/>
        </w:rPr>
        <w:t>e</w:t>
      </w:r>
      <w:r w:rsidRPr="003C7F9B">
        <w:t xml:space="preserve">r </w:t>
      </w:r>
      <w:r w:rsidRPr="003C7F9B">
        <w:rPr>
          <w:spacing w:val="2"/>
        </w:rPr>
        <w:t>a</w:t>
      </w:r>
      <w:r w:rsidRPr="003C7F9B">
        <w:t>ls 2</w:t>
      </w:r>
      <w:r w:rsidRPr="003C7F9B">
        <w:rPr>
          <w:spacing w:val="3"/>
        </w:rPr>
        <w:t xml:space="preserve"> </w:t>
      </w:r>
      <w:r w:rsidRPr="003C7F9B">
        <w:t xml:space="preserve">Sekunde </w:t>
      </w:r>
      <w:r w:rsidRPr="003C7F9B">
        <w:rPr>
          <w:spacing w:val="1"/>
        </w:rPr>
        <w:t>d</w:t>
      </w:r>
      <w:r w:rsidRPr="003C7F9B">
        <w:t>a</w:t>
      </w:r>
      <w:r w:rsidRPr="003C7F9B">
        <w:rPr>
          <w:spacing w:val="3"/>
        </w:rPr>
        <w:t>u</w:t>
      </w:r>
      <w:r w:rsidRPr="003C7F9B">
        <w:t>e</w:t>
      </w:r>
      <w:r w:rsidRPr="003C7F9B">
        <w:rPr>
          <w:spacing w:val="1"/>
        </w:rPr>
        <w:t>r</w:t>
      </w:r>
      <w:r w:rsidRPr="003C7F9B">
        <w:t>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66FCA" w:rsidRDefault="00F66FCA">
            <w:r w:rsidRPr="003C7F9B">
              <w:rPr>
                <w:spacing w:val="1"/>
              </w:rPr>
              <w:t>D</w:t>
            </w:r>
            <w:r w:rsidRPr="003C7F9B">
              <w:t>ie</w:t>
            </w:r>
            <w:r w:rsidRPr="003C7F9B">
              <w:rPr>
                <w:spacing w:val="-2"/>
              </w:rPr>
              <w:t xml:space="preserve"> </w:t>
            </w:r>
            <w:r w:rsidRPr="003C7F9B">
              <w:rPr>
                <w:spacing w:val="8"/>
              </w:rPr>
              <w:t>W</w:t>
            </w:r>
            <w:r w:rsidRPr="003C7F9B">
              <w:t>ür</w:t>
            </w:r>
            <w:r w:rsidRPr="003C7F9B">
              <w:rPr>
                <w:spacing w:val="1"/>
              </w:rPr>
              <w:t>f</w:t>
            </w:r>
            <w:r w:rsidRPr="003C7F9B">
              <w:t>ela</w:t>
            </w:r>
            <w:r w:rsidRPr="003C7F9B">
              <w:rPr>
                <w:spacing w:val="1"/>
              </w:rPr>
              <w:t>n</w:t>
            </w:r>
            <w:r w:rsidRPr="003C7F9B">
              <w:t xml:space="preserve">imation </w:t>
            </w:r>
            <w:r w:rsidRPr="003C7F9B">
              <w:rPr>
                <w:spacing w:val="1"/>
              </w:rPr>
              <w:t>d</w:t>
            </w:r>
            <w:r w:rsidRPr="003C7F9B">
              <w:rPr>
                <w:spacing w:val="3"/>
              </w:rPr>
              <w:t>a</w:t>
            </w:r>
            <w:r w:rsidRPr="003C7F9B">
              <w:t>rf</w:t>
            </w:r>
            <w:r w:rsidRPr="003C7F9B">
              <w:rPr>
                <w:spacing w:val="1"/>
              </w:rPr>
              <w:t xml:space="preserve"> n</w:t>
            </w:r>
            <w:r w:rsidRPr="003C7F9B">
              <w:t>icht</w:t>
            </w:r>
            <w:r w:rsidRPr="003C7F9B">
              <w:rPr>
                <w:spacing w:val="3"/>
              </w:rPr>
              <w:t xml:space="preserve"> </w:t>
            </w:r>
            <w:r w:rsidRPr="003C7F9B">
              <w:t>lä</w:t>
            </w:r>
            <w:r w:rsidRPr="003C7F9B">
              <w:rPr>
                <w:spacing w:val="3"/>
              </w:rPr>
              <w:t>n</w:t>
            </w:r>
            <w:r w:rsidRPr="003C7F9B">
              <w:rPr>
                <w:spacing w:val="-2"/>
              </w:rPr>
              <w:t>g</w:t>
            </w:r>
            <w:r w:rsidRPr="003C7F9B">
              <w:rPr>
                <w:spacing w:val="3"/>
              </w:rPr>
              <w:t>e</w:t>
            </w:r>
            <w:r w:rsidRPr="003C7F9B">
              <w:t xml:space="preserve">r </w:t>
            </w:r>
            <w:r w:rsidRPr="003C7F9B">
              <w:rPr>
                <w:spacing w:val="2"/>
              </w:rPr>
              <w:t>a</w:t>
            </w:r>
            <w:r w:rsidRPr="003C7F9B">
              <w:t>ls 2</w:t>
            </w:r>
            <w:r w:rsidRPr="003C7F9B">
              <w:rPr>
                <w:spacing w:val="3"/>
              </w:rPr>
              <w:t xml:space="preserve"> </w:t>
            </w:r>
            <w:r w:rsidRPr="003C7F9B">
              <w:t xml:space="preserve">Sekunde </w:t>
            </w:r>
            <w:r w:rsidRPr="003C7F9B">
              <w:rPr>
                <w:spacing w:val="1"/>
              </w:rPr>
              <w:t>d</w:t>
            </w:r>
            <w:r w:rsidRPr="003C7F9B">
              <w:t>a</w:t>
            </w:r>
            <w:r w:rsidRPr="003C7F9B">
              <w:rPr>
                <w:spacing w:val="3"/>
              </w:rPr>
              <w:t>u</w:t>
            </w:r>
            <w:r w:rsidRPr="003C7F9B">
              <w:t>e</w:t>
            </w:r>
            <w:r w:rsidRPr="003C7F9B">
              <w:rPr>
                <w:spacing w:val="1"/>
              </w:rPr>
              <w:t>r</w:t>
            </w:r>
            <w:r w:rsidRPr="003C7F9B">
              <w:t>n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66FCA" w:rsidRDefault="00F66FCA">
            <w:r>
              <w:t>/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66FCA" w:rsidRDefault="00F66FCA">
            <w:r>
              <w:t>Beschränkung der Spieldauer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66FCA" w:rsidRDefault="00F66FCA">
            <w:r>
              <w:t>/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66FCA" w:rsidRDefault="00F66FCA">
            <w:r>
              <w:t>/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66FCA" w:rsidRDefault="00F66FCA">
            <w:r>
              <w:t>Programm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F66FCA" w:rsidRDefault="00F66FCA">
            <w:r>
              <w:t>Würfeln</w:t>
            </w:r>
          </w:p>
        </w:tc>
      </w:tr>
      <w:tr w:rsidR="00F66FCA" w:rsidTr="00F66FCA">
        <w:tc>
          <w:tcPr>
            <w:tcW w:w="4531" w:type="dxa"/>
          </w:tcPr>
          <w:p w:rsidR="00F66FCA" w:rsidRPr="00F66FCA" w:rsidRDefault="00F66FC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66FCA" w:rsidRDefault="00F66FCA">
            <w:r>
              <w:t>Zur Beschränkung der Spieldauer und um den Spielfluss am Laufen zu halten soll die Würfelanimation nicht länger als 2 Sekunden dauern.</w:t>
            </w:r>
          </w:p>
        </w:tc>
      </w:tr>
    </w:tbl>
    <w:p w:rsidR="00F66FCA" w:rsidRDefault="00F66FCA"/>
    <w:p w:rsidR="00F66FCA" w:rsidRPr="00F66FCA" w:rsidRDefault="00F66FCA" w:rsidP="00F66FCA">
      <w:r w:rsidRPr="003C7F9B">
        <w:t>/</w:t>
      </w:r>
      <w:r w:rsidRPr="003C7F9B">
        <w:rPr>
          <w:spacing w:val="1"/>
        </w:rPr>
        <w:t>L</w:t>
      </w:r>
      <w:r w:rsidRPr="003C7F9B">
        <w:t>L030/</w:t>
      </w:r>
      <w:r w:rsidRPr="003C7F9B">
        <w:rPr>
          <w:spacing w:val="-12"/>
        </w:rPr>
        <w:t xml:space="preserve"> </w:t>
      </w:r>
      <w:r w:rsidRPr="003C7F9B">
        <w:t>D</w:t>
      </w:r>
      <w:r w:rsidRPr="003C7F9B">
        <w:rPr>
          <w:spacing w:val="1"/>
        </w:rPr>
        <w:t>i</w:t>
      </w:r>
      <w:r w:rsidRPr="003C7F9B">
        <w:t>e</w:t>
      </w:r>
      <w:r w:rsidRPr="003C7F9B">
        <w:rPr>
          <w:spacing w:val="-14"/>
        </w:rPr>
        <w:t xml:space="preserve"> </w:t>
      </w:r>
      <w:r w:rsidRPr="003C7F9B">
        <w:t>Lat</w:t>
      </w:r>
      <w:r w:rsidRPr="003C7F9B">
        <w:rPr>
          <w:spacing w:val="1"/>
        </w:rPr>
        <w:t>e</w:t>
      </w:r>
      <w:r w:rsidRPr="003C7F9B">
        <w:rPr>
          <w:spacing w:val="3"/>
        </w:rPr>
        <w:t>n</w:t>
      </w:r>
      <w:r w:rsidRPr="003C7F9B">
        <w:t>z</w:t>
      </w:r>
      <w:r w:rsidRPr="003C7F9B">
        <w:rPr>
          <w:spacing w:val="-12"/>
        </w:rPr>
        <w:t xml:space="preserve"> </w:t>
      </w:r>
      <w:r w:rsidRPr="003C7F9B">
        <w:t>der</w:t>
      </w:r>
      <w:r w:rsidRPr="003C7F9B">
        <w:rPr>
          <w:spacing w:val="-13"/>
        </w:rPr>
        <w:t xml:space="preserve"> </w:t>
      </w:r>
      <w:r w:rsidRPr="003C7F9B">
        <w:t>Ne</w:t>
      </w:r>
      <w:r w:rsidRPr="003C7F9B">
        <w:rPr>
          <w:spacing w:val="3"/>
        </w:rPr>
        <w:t>t</w:t>
      </w:r>
      <w:r w:rsidRPr="003C7F9B">
        <w:rPr>
          <w:spacing w:val="2"/>
        </w:rPr>
        <w:t>z</w:t>
      </w:r>
      <w:r w:rsidRPr="003C7F9B">
        <w:t>we</w:t>
      </w:r>
      <w:r w:rsidRPr="003C7F9B">
        <w:rPr>
          <w:spacing w:val="1"/>
        </w:rPr>
        <w:t>r</w:t>
      </w:r>
      <w:r w:rsidRPr="003C7F9B">
        <w:t>kko</w:t>
      </w:r>
      <w:r w:rsidRPr="003C7F9B">
        <w:rPr>
          <w:spacing w:val="1"/>
        </w:rPr>
        <w:t>mm</w:t>
      </w:r>
      <w:r w:rsidRPr="003C7F9B">
        <w:t>un</w:t>
      </w:r>
      <w:r w:rsidRPr="003C7F9B">
        <w:rPr>
          <w:spacing w:val="1"/>
        </w:rPr>
        <w:t>i</w:t>
      </w:r>
      <w:r w:rsidRPr="003C7F9B">
        <w:t>ka</w:t>
      </w:r>
      <w:r w:rsidRPr="003C7F9B">
        <w:rPr>
          <w:spacing w:val="2"/>
        </w:rPr>
        <w:t>t</w:t>
      </w:r>
      <w:r w:rsidRPr="003C7F9B">
        <w:rPr>
          <w:spacing w:val="1"/>
        </w:rPr>
        <w:t>i</w:t>
      </w:r>
      <w:r w:rsidRPr="003C7F9B">
        <w:t>on</w:t>
      </w:r>
      <w:r w:rsidRPr="003C7F9B">
        <w:rPr>
          <w:spacing w:val="-14"/>
        </w:rPr>
        <w:t xml:space="preserve"> </w:t>
      </w:r>
      <w:r w:rsidRPr="003C7F9B">
        <w:rPr>
          <w:spacing w:val="1"/>
        </w:rPr>
        <w:t>m</w:t>
      </w:r>
      <w:r w:rsidRPr="003C7F9B">
        <w:t>uss</w:t>
      </w:r>
      <w:r w:rsidRPr="003C7F9B">
        <w:rPr>
          <w:spacing w:val="-12"/>
        </w:rPr>
        <w:t xml:space="preserve"> </w:t>
      </w:r>
      <w:r w:rsidRPr="003C7F9B">
        <w:rPr>
          <w:spacing w:val="3"/>
        </w:rPr>
        <w:t>n</w:t>
      </w:r>
      <w:r w:rsidRPr="003C7F9B">
        <w:t>icht</w:t>
      </w:r>
      <w:r w:rsidRPr="003C7F9B">
        <w:rPr>
          <w:spacing w:val="-11"/>
        </w:rPr>
        <w:t xml:space="preserve"> </w:t>
      </w:r>
      <w:r w:rsidRPr="003C7F9B">
        <w:rPr>
          <w:spacing w:val="2"/>
        </w:rPr>
        <w:t>f</w:t>
      </w:r>
      <w:r w:rsidRPr="003C7F9B">
        <w:t>ür</w:t>
      </w:r>
      <w:r w:rsidRPr="003C7F9B">
        <w:rPr>
          <w:spacing w:val="-13"/>
        </w:rPr>
        <w:t xml:space="preserve"> </w:t>
      </w:r>
      <w:r w:rsidRPr="003C7F9B">
        <w:t>Ho</w:t>
      </w:r>
      <w:r w:rsidRPr="003C7F9B">
        <w:rPr>
          <w:spacing w:val="2"/>
        </w:rPr>
        <w:t>c</w:t>
      </w:r>
      <w:r w:rsidRPr="003C7F9B">
        <w:rPr>
          <w:spacing w:val="3"/>
        </w:rPr>
        <w:t>h</w:t>
      </w:r>
      <w:r w:rsidRPr="003C7F9B">
        <w:t>le</w:t>
      </w:r>
      <w:r w:rsidRPr="003C7F9B">
        <w:rPr>
          <w:spacing w:val="2"/>
        </w:rPr>
        <w:t>i</w:t>
      </w:r>
      <w:r w:rsidRPr="003C7F9B">
        <w:t>st</w:t>
      </w:r>
      <w:r w:rsidRPr="003C7F9B">
        <w:rPr>
          <w:spacing w:val="1"/>
        </w:rPr>
        <w:t>u</w:t>
      </w:r>
      <w:r w:rsidRPr="003C7F9B">
        <w:rPr>
          <w:spacing w:val="3"/>
        </w:rPr>
        <w:t>n</w:t>
      </w:r>
      <w:r w:rsidRPr="003C7F9B">
        <w:t>g</w:t>
      </w:r>
      <w:r w:rsidRPr="003C7F9B">
        <w:rPr>
          <w:spacing w:val="-14"/>
        </w:rPr>
        <w:t xml:space="preserve"> </w:t>
      </w:r>
      <w:r w:rsidRPr="003C7F9B">
        <w:t>op</w:t>
      </w:r>
      <w:r w:rsidRPr="003C7F9B">
        <w:rPr>
          <w:spacing w:val="2"/>
        </w:rPr>
        <w:t>t</w:t>
      </w:r>
      <w:r w:rsidRPr="003C7F9B">
        <w:t>imi</w:t>
      </w:r>
      <w:r w:rsidRPr="003C7F9B">
        <w:rPr>
          <w:spacing w:val="2"/>
        </w:rPr>
        <w:t>e</w:t>
      </w:r>
      <w:r>
        <w:t>rt sein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66FCA" w:rsidRDefault="00F66FCA" w:rsidP="007B449A">
            <w:r w:rsidRPr="003C7F9B">
              <w:t>D</w:t>
            </w:r>
            <w:r w:rsidRPr="003C7F9B">
              <w:rPr>
                <w:spacing w:val="1"/>
              </w:rPr>
              <w:t>i</w:t>
            </w:r>
            <w:r w:rsidRPr="003C7F9B">
              <w:t>e</w:t>
            </w:r>
            <w:r w:rsidRPr="003C7F9B">
              <w:rPr>
                <w:spacing w:val="-14"/>
              </w:rPr>
              <w:t xml:space="preserve"> </w:t>
            </w:r>
            <w:r w:rsidRPr="003C7F9B">
              <w:t>Lat</w:t>
            </w:r>
            <w:r w:rsidRPr="003C7F9B">
              <w:rPr>
                <w:spacing w:val="1"/>
              </w:rPr>
              <w:t>e</w:t>
            </w:r>
            <w:r w:rsidRPr="003C7F9B">
              <w:rPr>
                <w:spacing w:val="3"/>
              </w:rPr>
              <w:t>n</w:t>
            </w:r>
            <w:r w:rsidRPr="003C7F9B">
              <w:t>z</w:t>
            </w:r>
            <w:r w:rsidRPr="003C7F9B">
              <w:rPr>
                <w:spacing w:val="-12"/>
              </w:rPr>
              <w:t xml:space="preserve"> </w:t>
            </w:r>
            <w:r w:rsidRPr="003C7F9B">
              <w:t>der</w:t>
            </w:r>
            <w:r w:rsidRPr="003C7F9B">
              <w:rPr>
                <w:spacing w:val="-13"/>
              </w:rPr>
              <w:t xml:space="preserve"> </w:t>
            </w:r>
            <w:r w:rsidRPr="003C7F9B">
              <w:t>Ne</w:t>
            </w:r>
            <w:r w:rsidRPr="003C7F9B">
              <w:rPr>
                <w:spacing w:val="3"/>
              </w:rPr>
              <w:t>t</w:t>
            </w:r>
            <w:r w:rsidRPr="003C7F9B">
              <w:rPr>
                <w:spacing w:val="2"/>
              </w:rPr>
              <w:t>z</w:t>
            </w:r>
            <w:r w:rsidRPr="003C7F9B">
              <w:t>we</w:t>
            </w:r>
            <w:r w:rsidRPr="003C7F9B">
              <w:rPr>
                <w:spacing w:val="1"/>
              </w:rPr>
              <w:t>r</w:t>
            </w:r>
            <w:r w:rsidRPr="003C7F9B">
              <w:t>kko</w:t>
            </w:r>
            <w:r w:rsidRPr="003C7F9B">
              <w:rPr>
                <w:spacing w:val="1"/>
              </w:rPr>
              <w:t>mm</w:t>
            </w:r>
            <w:r w:rsidRPr="003C7F9B">
              <w:t>un</w:t>
            </w:r>
            <w:r w:rsidRPr="003C7F9B">
              <w:rPr>
                <w:spacing w:val="1"/>
              </w:rPr>
              <w:t>i</w:t>
            </w:r>
            <w:r w:rsidRPr="003C7F9B">
              <w:t>ka</w:t>
            </w:r>
            <w:r w:rsidRPr="003C7F9B">
              <w:rPr>
                <w:spacing w:val="2"/>
              </w:rPr>
              <w:t>t</w:t>
            </w:r>
            <w:r w:rsidRPr="003C7F9B">
              <w:rPr>
                <w:spacing w:val="1"/>
              </w:rPr>
              <w:t>i</w:t>
            </w:r>
            <w:r w:rsidRPr="003C7F9B">
              <w:t>on</w:t>
            </w:r>
            <w:r w:rsidRPr="003C7F9B">
              <w:rPr>
                <w:spacing w:val="-14"/>
              </w:rPr>
              <w:t xml:space="preserve"> </w:t>
            </w:r>
            <w:r w:rsidRPr="003C7F9B">
              <w:rPr>
                <w:spacing w:val="1"/>
              </w:rPr>
              <w:t>m</w:t>
            </w:r>
            <w:r w:rsidRPr="003C7F9B">
              <w:t>uss</w:t>
            </w:r>
            <w:r w:rsidRPr="003C7F9B">
              <w:rPr>
                <w:spacing w:val="-12"/>
              </w:rPr>
              <w:t xml:space="preserve"> </w:t>
            </w:r>
            <w:r w:rsidRPr="003C7F9B">
              <w:rPr>
                <w:spacing w:val="3"/>
              </w:rPr>
              <w:t>n</w:t>
            </w:r>
            <w:r w:rsidRPr="003C7F9B">
              <w:t>icht</w:t>
            </w:r>
            <w:r w:rsidRPr="003C7F9B">
              <w:rPr>
                <w:spacing w:val="-11"/>
              </w:rPr>
              <w:t xml:space="preserve"> </w:t>
            </w:r>
            <w:r w:rsidRPr="003C7F9B">
              <w:rPr>
                <w:spacing w:val="2"/>
              </w:rPr>
              <w:t>f</w:t>
            </w:r>
            <w:r w:rsidRPr="003C7F9B">
              <w:t>ür</w:t>
            </w:r>
            <w:r w:rsidRPr="003C7F9B">
              <w:rPr>
                <w:spacing w:val="-13"/>
              </w:rPr>
              <w:t xml:space="preserve"> </w:t>
            </w:r>
            <w:r w:rsidRPr="003C7F9B">
              <w:t>Ho</w:t>
            </w:r>
            <w:r w:rsidRPr="003C7F9B">
              <w:rPr>
                <w:spacing w:val="2"/>
              </w:rPr>
              <w:t>c</w:t>
            </w:r>
            <w:r w:rsidRPr="003C7F9B">
              <w:rPr>
                <w:spacing w:val="3"/>
              </w:rPr>
              <w:t>h</w:t>
            </w:r>
            <w:r w:rsidRPr="003C7F9B">
              <w:t>le</w:t>
            </w:r>
            <w:r w:rsidRPr="003C7F9B">
              <w:rPr>
                <w:spacing w:val="2"/>
              </w:rPr>
              <w:t>i</w:t>
            </w:r>
            <w:r w:rsidRPr="003C7F9B">
              <w:t>st</w:t>
            </w:r>
            <w:r w:rsidRPr="003C7F9B">
              <w:rPr>
                <w:spacing w:val="1"/>
              </w:rPr>
              <w:t>u</w:t>
            </w:r>
            <w:r w:rsidRPr="003C7F9B">
              <w:rPr>
                <w:spacing w:val="3"/>
              </w:rPr>
              <w:t>n</w:t>
            </w:r>
            <w:r w:rsidRPr="003C7F9B">
              <w:t>g</w:t>
            </w:r>
            <w:r w:rsidRPr="003C7F9B">
              <w:rPr>
                <w:spacing w:val="-14"/>
              </w:rPr>
              <w:t xml:space="preserve"> </w:t>
            </w:r>
            <w:r w:rsidRPr="003C7F9B">
              <w:t>op</w:t>
            </w:r>
            <w:r w:rsidRPr="003C7F9B">
              <w:rPr>
                <w:spacing w:val="2"/>
              </w:rPr>
              <w:t>t</w:t>
            </w:r>
            <w:r w:rsidRPr="003C7F9B">
              <w:t>imi</w:t>
            </w:r>
            <w:r w:rsidRPr="003C7F9B">
              <w:rPr>
                <w:spacing w:val="2"/>
              </w:rPr>
              <w:t>e</w:t>
            </w:r>
            <w:r>
              <w:t>rt sein</w:t>
            </w:r>
          </w:p>
        </w:tc>
      </w:tr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66FCA" w:rsidRDefault="00F66FCA" w:rsidP="007B449A">
            <w:r>
              <w:t>/</w:t>
            </w:r>
          </w:p>
        </w:tc>
      </w:tr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66FCA" w:rsidRDefault="00F66FCA" w:rsidP="007B449A">
            <w:r>
              <w:t>Einschränkung der Bandbreitenanforderung</w:t>
            </w:r>
          </w:p>
        </w:tc>
      </w:tr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66FCA" w:rsidRDefault="00F66FCA" w:rsidP="007B449A">
            <w:r>
              <w:t>/</w:t>
            </w:r>
          </w:p>
        </w:tc>
      </w:tr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66FCA" w:rsidRDefault="00F66FCA" w:rsidP="007B449A">
            <w:r>
              <w:t>/</w:t>
            </w:r>
          </w:p>
        </w:tc>
      </w:tr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66FCA" w:rsidRDefault="00F66FCA" w:rsidP="007B449A">
            <w:r>
              <w:t>System, Server</w:t>
            </w:r>
          </w:p>
        </w:tc>
      </w:tr>
      <w:tr w:rsidR="00F66FCA" w:rsidTr="007B449A"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F66FCA" w:rsidRDefault="00F66FCA" w:rsidP="007B449A">
            <w:r>
              <w:t>Immer</w:t>
            </w:r>
          </w:p>
        </w:tc>
      </w:tr>
      <w:tr w:rsidR="00F66FCA" w:rsidTr="00F66FCA">
        <w:trPr>
          <w:trHeight w:val="196"/>
        </w:trPr>
        <w:tc>
          <w:tcPr>
            <w:tcW w:w="4531" w:type="dxa"/>
          </w:tcPr>
          <w:p w:rsidR="00F66FCA" w:rsidRPr="00F66FCA" w:rsidRDefault="00F66FCA" w:rsidP="007B449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66FCA" w:rsidRDefault="00F31853" w:rsidP="007B449A">
            <w:r>
              <w:t>Hohe</w:t>
            </w:r>
            <w:bookmarkStart w:id="0" w:name="_GoBack"/>
            <w:bookmarkEnd w:id="0"/>
            <w:r w:rsidR="00C83E51">
              <w:t xml:space="preserve"> Latenzzeiten können aufgrund des Spielverlaufs verziehen werden.</w:t>
            </w:r>
          </w:p>
          <w:p w:rsidR="00F66FCA" w:rsidRPr="00F66FCA" w:rsidRDefault="00F66FCA" w:rsidP="00F66FCA"/>
        </w:tc>
      </w:tr>
    </w:tbl>
    <w:p w:rsidR="00F66FCA" w:rsidRDefault="00F66FCA"/>
    <w:p w:rsidR="00C83E51" w:rsidRDefault="00C83E51">
      <w:r w:rsidRPr="003C7F9B">
        <w:t>/</w:t>
      </w:r>
      <w:r w:rsidRPr="003C7F9B">
        <w:rPr>
          <w:spacing w:val="1"/>
        </w:rPr>
        <w:t>L</w:t>
      </w:r>
      <w:r w:rsidRPr="003C7F9B">
        <w:t>L040/</w:t>
      </w:r>
      <w:r w:rsidRPr="003C7F9B">
        <w:rPr>
          <w:spacing w:val="22"/>
        </w:rPr>
        <w:t xml:space="preserve"> </w:t>
      </w:r>
      <w:r w:rsidRPr="003C7F9B">
        <w:rPr>
          <w:spacing w:val="1"/>
        </w:rPr>
        <w:t>D</w:t>
      </w:r>
      <w:r w:rsidRPr="003C7F9B">
        <w:t>ie</w:t>
      </w:r>
      <w:r w:rsidRPr="003C7F9B">
        <w:rPr>
          <w:spacing w:val="22"/>
        </w:rPr>
        <w:t xml:space="preserve"> </w:t>
      </w:r>
      <w:r w:rsidRPr="003C7F9B">
        <w:rPr>
          <w:spacing w:val="1"/>
        </w:rPr>
        <w:t>m</w:t>
      </w:r>
      <w:r w:rsidRPr="003C7F9B">
        <w:t>anue</w:t>
      </w:r>
      <w:r w:rsidRPr="003C7F9B">
        <w:rPr>
          <w:spacing w:val="1"/>
        </w:rPr>
        <w:t>l</w:t>
      </w:r>
      <w:r w:rsidRPr="003C7F9B">
        <w:t>le</w:t>
      </w:r>
      <w:r w:rsidRPr="003C7F9B">
        <w:rPr>
          <w:spacing w:val="22"/>
        </w:rPr>
        <w:t xml:space="preserve"> </w:t>
      </w:r>
      <w:r w:rsidRPr="003C7F9B">
        <w:t>Akt</w:t>
      </w:r>
      <w:r w:rsidRPr="003C7F9B">
        <w:rPr>
          <w:spacing w:val="1"/>
        </w:rPr>
        <w:t>u</w:t>
      </w:r>
      <w:r w:rsidRPr="003C7F9B">
        <w:t>a</w:t>
      </w:r>
      <w:r w:rsidRPr="003C7F9B">
        <w:rPr>
          <w:spacing w:val="1"/>
        </w:rPr>
        <w:t>li</w:t>
      </w:r>
      <w:r w:rsidRPr="003C7F9B">
        <w:t>si</w:t>
      </w:r>
      <w:r w:rsidRPr="003C7F9B">
        <w:rPr>
          <w:spacing w:val="2"/>
        </w:rPr>
        <w:t>e</w:t>
      </w:r>
      <w:r w:rsidRPr="003C7F9B">
        <w:t>ru</w:t>
      </w:r>
      <w:r w:rsidRPr="003C7F9B">
        <w:rPr>
          <w:spacing w:val="3"/>
        </w:rPr>
        <w:t>n</w:t>
      </w:r>
      <w:r w:rsidRPr="003C7F9B">
        <w:t>g</w:t>
      </w:r>
      <w:r w:rsidRPr="003C7F9B">
        <w:rPr>
          <w:spacing w:val="20"/>
        </w:rPr>
        <w:t xml:space="preserve"> </w:t>
      </w:r>
      <w:r w:rsidRPr="003C7F9B">
        <w:rPr>
          <w:spacing w:val="1"/>
        </w:rPr>
        <w:t>m</w:t>
      </w:r>
      <w:r w:rsidRPr="003C7F9B">
        <w:t>uss</w:t>
      </w:r>
      <w:r w:rsidRPr="003C7F9B">
        <w:rPr>
          <w:spacing w:val="24"/>
        </w:rPr>
        <w:t xml:space="preserve"> </w:t>
      </w:r>
      <w:r w:rsidRPr="003C7F9B">
        <w:t>s</w:t>
      </w:r>
      <w:r w:rsidRPr="003C7F9B">
        <w:rPr>
          <w:spacing w:val="1"/>
        </w:rPr>
        <w:t>i</w:t>
      </w:r>
      <w:r w:rsidRPr="003C7F9B">
        <w:t>che</w:t>
      </w:r>
      <w:r w:rsidRPr="003C7F9B">
        <w:rPr>
          <w:spacing w:val="1"/>
        </w:rPr>
        <w:t>r</w:t>
      </w:r>
      <w:r w:rsidRPr="003C7F9B">
        <w:t>st</w:t>
      </w:r>
      <w:r w:rsidRPr="003C7F9B">
        <w:rPr>
          <w:spacing w:val="3"/>
        </w:rPr>
        <w:t>e</w:t>
      </w:r>
      <w:r w:rsidRPr="003C7F9B">
        <w:t>l</w:t>
      </w:r>
      <w:r w:rsidRPr="003C7F9B">
        <w:rPr>
          <w:spacing w:val="-1"/>
        </w:rPr>
        <w:t>l</w:t>
      </w:r>
      <w:r w:rsidRPr="003C7F9B">
        <w:t>en,</w:t>
      </w:r>
      <w:r w:rsidRPr="003C7F9B">
        <w:rPr>
          <w:spacing w:val="22"/>
        </w:rPr>
        <w:t xml:space="preserve"> </w:t>
      </w:r>
      <w:r w:rsidRPr="003C7F9B">
        <w:t>d</w:t>
      </w:r>
      <w:r w:rsidRPr="003C7F9B">
        <w:rPr>
          <w:spacing w:val="3"/>
        </w:rPr>
        <w:t>a</w:t>
      </w:r>
      <w:r w:rsidRPr="003C7F9B">
        <w:t>ss</w:t>
      </w:r>
      <w:r w:rsidRPr="003C7F9B">
        <w:rPr>
          <w:spacing w:val="21"/>
        </w:rPr>
        <w:t xml:space="preserve"> </w:t>
      </w:r>
      <w:r w:rsidRPr="003C7F9B">
        <w:rPr>
          <w:spacing w:val="3"/>
        </w:rPr>
        <w:t>d</w:t>
      </w:r>
      <w:r w:rsidRPr="003C7F9B">
        <w:t>ie</w:t>
      </w:r>
      <w:r w:rsidRPr="003C7F9B">
        <w:rPr>
          <w:spacing w:val="22"/>
        </w:rPr>
        <w:t xml:space="preserve"> </w:t>
      </w:r>
      <w:r w:rsidRPr="003C7F9B">
        <w:t>Daten</w:t>
      </w:r>
      <w:r w:rsidRPr="003C7F9B">
        <w:rPr>
          <w:spacing w:val="22"/>
        </w:rPr>
        <w:t xml:space="preserve"> </w:t>
      </w:r>
      <w:r w:rsidRPr="003C7F9B">
        <w:t>er</w:t>
      </w:r>
      <w:r w:rsidRPr="003C7F9B">
        <w:rPr>
          <w:spacing w:val="1"/>
        </w:rPr>
        <w:t>f</w:t>
      </w:r>
      <w:r w:rsidRPr="003C7F9B">
        <w:t>o</w:t>
      </w:r>
      <w:r w:rsidRPr="003C7F9B">
        <w:rPr>
          <w:spacing w:val="1"/>
        </w:rPr>
        <w:t>l</w:t>
      </w:r>
      <w:r w:rsidRPr="003C7F9B">
        <w:t>gr</w:t>
      </w:r>
      <w:r w:rsidRPr="003C7F9B">
        <w:rPr>
          <w:spacing w:val="2"/>
        </w:rPr>
        <w:t>e</w:t>
      </w:r>
      <w:r w:rsidRPr="003C7F9B">
        <w:t>i</w:t>
      </w:r>
      <w:r w:rsidRPr="003C7F9B">
        <w:rPr>
          <w:spacing w:val="1"/>
        </w:rPr>
        <w:t>c</w:t>
      </w:r>
      <w:r w:rsidRPr="003C7F9B">
        <w:t>h über</w:t>
      </w:r>
      <w:r w:rsidRPr="003C7F9B">
        <w:rPr>
          <w:spacing w:val="1"/>
        </w:rPr>
        <w:t>t</w:t>
      </w:r>
      <w:r w:rsidRPr="003C7F9B">
        <w:t>r</w:t>
      </w:r>
      <w:r w:rsidRPr="003C7F9B">
        <w:rPr>
          <w:spacing w:val="2"/>
        </w:rPr>
        <w:t>a</w:t>
      </w:r>
      <w:r w:rsidRPr="003C7F9B">
        <w:rPr>
          <w:spacing w:val="-2"/>
        </w:rPr>
        <w:t>g</w:t>
      </w:r>
      <w:r w:rsidRPr="003C7F9B">
        <w:t>en</w:t>
      </w:r>
      <w:r w:rsidRPr="003C7F9B">
        <w:rPr>
          <w:spacing w:val="3"/>
        </w:rPr>
        <w:t xml:space="preserve"> </w:t>
      </w:r>
      <w:r w:rsidRPr="003C7F9B">
        <w:t>wu</w:t>
      </w:r>
      <w:r w:rsidRPr="003C7F9B">
        <w:rPr>
          <w:spacing w:val="1"/>
        </w:rPr>
        <w:t>r</w:t>
      </w:r>
      <w:r>
        <w:t>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C83E51" w:rsidRDefault="00C83E51" w:rsidP="007B449A">
            <w:r w:rsidRPr="003C7F9B">
              <w:rPr>
                <w:spacing w:val="1"/>
              </w:rPr>
              <w:t>D</w:t>
            </w:r>
            <w:r w:rsidRPr="003C7F9B">
              <w:t>ie</w:t>
            </w:r>
            <w:r w:rsidRPr="003C7F9B">
              <w:rPr>
                <w:spacing w:val="22"/>
              </w:rPr>
              <w:t xml:space="preserve"> </w:t>
            </w:r>
            <w:r w:rsidRPr="003C7F9B">
              <w:rPr>
                <w:spacing w:val="1"/>
              </w:rPr>
              <w:t>m</w:t>
            </w:r>
            <w:r w:rsidRPr="003C7F9B">
              <w:t>anue</w:t>
            </w:r>
            <w:r w:rsidRPr="003C7F9B">
              <w:rPr>
                <w:spacing w:val="1"/>
              </w:rPr>
              <w:t>l</w:t>
            </w:r>
            <w:r w:rsidRPr="003C7F9B">
              <w:t>le</w:t>
            </w:r>
            <w:r w:rsidRPr="003C7F9B">
              <w:rPr>
                <w:spacing w:val="22"/>
              </w:rPr>
              <w:t xml:space="preserve"> </w:t>
            </w:r>
            <w:r w:rsidRPr="003C7F9B">
              <w:t>Akt</w:t>
            </w:r>
            <w:r w:rsidRPr="003C7F9B">
              <w:rPr>
                <w:spacing w:val="1"/>
              </w:rPr>
              <w:t>u</w:t>
            </w:r>
            <w:r w:rsidRPr="003C7F9B">
              <w:t>a</w:t>
            </w:r>
            <w:r w:rsidRPr="003C7F9B">
              <w:rPr>
                <w:spacing w:val="1"/>
              </w:rPr>
              <w:t>li</w:t>
            </w:r>
            <w:r w:rsidRPr="003C7F9B">
              <w:t>si</w:t>
            </w:r>
            <w:r w:rsidRPr="003C7F9B">
              <w:rPr>
                <w:spacing w:val="2"/>
              </w:rPr>
              <w:t>e</w:t>
            </w:r>
            <w:r w:rsidRPr="003C7F9B">
              <w:t>ru</w:t>
            </w:r>
            <w:r w:rsidRPr="003C7F9B">
              <w:rPr>
                <w:spacing w:val="3"/>
              </w:rPr>
              <w:t>n</w:t>
            </w:r>
            <w:r w:rsidRPr="003C7F9B">
              <w:t>g</w:t>
            </w:r>
            <w:r w:rsidRPr="003C7F9B">
              <w:rPr>
                <w:spacing w:val="20"/>
              </w:rPr>
              <w:t xml:space="preserve"> </w:t>
            </w:r>
            <w:r w:rsidRPr="003C7F9B">
              <w:rPr>
                <w:spacing w:val="1"/>
              </w:rPr>
              <w:t>m</w:t>
            </w:r>
            <w:r w:rsidRPr="003C7F9B">
              <w:t>uss</w:t>
            </w:r>
            <w:r w:rsidRPr="003C7F9B">
              <w:rPr>
                <w:spacing w:val="24"/>
              </w:rPr>
              <w:t xml:space="preserve"> </w:t>
            </w:r>
            <w:r w:rsidRPr="003C7F9B">
              <w:t>s</w:t>
            </w:r>
            <w:r w:rsidRPr="003C7F9B">
              <w:rPr>
                <w:spacing w:val="1"/>
              </w:rPr>
              <w:t>i</w:t>
            </w:r>
            <w:r w:rsidRPr="003C7F9B">
              <w:t>che</w:t>
            </w:r>
            <w:r w:rsidRPr="003C7F9B">
              <w:rPr>
                <w:spacing w:val="1"/>
              </w:rPr>
              <w:t>r</w:t>
            </w:r>
            <w:r w:rsidRPr="003C7F9B">
              <w:t>st</w:t>
            </w:r>
            <w:r w:rsidRPr="003C7F9B">
              <w:rPr>
                <w:spacing w:val="3"/>
              </w:rPr>
              <w:t>e</w:t>
            </w:r>
            <w:r w:rsidRPr="003C7F9B">
              <w:t>l</w:t>
            </w:r>
            <w:r w:rsidRPr="003C7F9B">
              <w:rPr>
                <w:spacing w:val="-1"/>
              </w:rPr>
              <w:t>l</w:t>
            </w:r>
            <w:r w:rsidRPr="003C7F9B">
              <w:t>en,</w:t>
            </w:r>
            <w:r w:rsidRPr="003C7F9B">
              <w:rPr>
                <w:spacing w:val="22"/>
              </w:rPr>
              <w:t xml:space="preserve"> </w:t>
            </w:r>
            <w:r w:rsidRPr="003C7F9B">
              <w:t>d</w:t>
            </w:r>
            <w:r w:rsidRPr="003C7F9B">
              <w:rPr>
                <w:spacing w:val="3"/>
              </w:rPr>
              <w:t>a</w:t>
            </w:r>
            <w:r w:rsidRPr="003C7F9B">
              <w:t>ss</w:t>
            </w:r>
            <w:r w:rsidRPr="003C7F9B">
              <w:rPr>
                <w:spacing w:val="21"/>
              </w:rPr>
              <w:t xml:space="preserve"> </w:t>
            </w:r>
            <w:r w:rsidRPr="003C7F9B">
              <w:rPr>
                <w:spacing w:val="3"/>
              </w:rPr>
              <w:t>d</w:t>
            </w:r>
            <w:r w:rsidRPr="003C7F9B">
              <w:t>ie</w:t>
            </w:r>
            <w:r w:rsidRPr="003C7F9B">
              <w:rPr>
                <w:spacing w:val="22"/>
              </w:rPr>
              <w:t xml:space="preserve"> </w:t>
            </w:r>
            <w:r w:rsidRPr="003C7F9B">
              <w:t>Daten</w:t>
            </w:r>
            <w:r w:rsidRPr="003C7F9B">
              <w:rPr>
                <w:spacing w:val="22"/>
              </w:rPr>
              <w:t xml:space="preserve"> </w:t>
            </w:r>
            <w:r w:rsidRPr="003C7F9B">
              <w:t>er</w:t>
            </w:r>
            <w:r w:rsidRPr="003C7F9B">
              <w:rPr>
                <w:spacing w:val="1"/>
              </w:rPr>
              <w:t>f</w:t>
            </w:r>
            <w:r w:rsidRPr="003C7F9B">
              <w:t>o</w:t>
            </w:r>
            <w:r w:rsidRPr="003C7F9B">
              <w:rPr>
                <w:spacing w:val="1"/>
              </w:rPr>
              <w:t>l</w:t>
            </w:r>
            <w:r w:rsidRPr="003C7F9B">
              <w:t>gr</w:t>
            </w:r>
            <w:r w:rsidRPr="003C7F9B">
              <w:rPr>
                <w:spacing w:val="2"/>
              </w:rPr>
              <w:t>e</w:t>
            </w:r>
            <w:r w:rsidRPr="003C7F9B">
              <w:t>i</w:t>
            </w:r>
            <w:r w:rsidRPr="003C7F9B">
              <w:rPr>
                <w:spacing w:val="1"/>
              </w:rPr>
              <w:t>c</w:t>
            </w:r>
            <w:r w:rsidRPr="003C7F9B">
              <w:t>h über</w:t>
            </w:r>
            <w:r w:rsidRPr="003C7F9B">
              <w:rPr>
                <w:spacing w:val="1"/>
              </w:rPr>
              <w:t>t</w:t>
            </w:r>
            <w:r w:rsidRPr="003C7F9B">
              <w:t>r</w:t>
            </w:r>
            <w:r w:rsidRPr="003C7F9B">
              <w:rPr>
                <w:spacing w:val="2"/>
              </w:rPr>
              <w:t>a</w:t>
            </w:r>
            <w:r w:rsidRPr="003C7F9B">
              <w:rPr>
                <w:spacing w:val="-2"/>
              </w:rPr>
              <w:t>g</w:t>
            </w:r>
            <w:r w:rsidRPr="003C7F9B">
              <w:t>en</w:t>
            </w:r>
            <w:r w:rsidRPr="003C7F9B">
              <w:rPr>
                <w:spacing w:val="3"/>
              </w:rPr>
              <w:t xml:space="preserve"> </w:t>
            </w:r>
            <w:r w:rsidRPr="003C7F9B">
              <w:t>wu</w:t>
            </w:r>
            <w:r w:rsidRPr="003C7F9B">
              <w:rPr>
                <w:spacing w:val="1"/>
              </w:rPr>
              <w:t>r</w:t>
            </w:r>
            <w:r>
              <w:t>den</w:t>
            </w:r>
          </w:p>
        </w:tc>
      </w:tr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C83E51" w:rsidRDefault="00C83E51" w:rsidP="007B449A">
            <w:r>
              <w:t>/</w:t>
            </w:r>
          </w:p>
        </w:tc>
      </w:tr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C83E51" w:rsidRDefault="00C83E51" w:rsidP="007B449A">
            <w:r>
              <w:t>Korrekter Informationsaustausch des Spielverlaufs</w:t>
            </w:r>
          </w:p>
        </w:tc>
      </w:tr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C83E51" w:rsidRDefault="00C83E51" w:rsidP="007B449A">
            <w:r>
              <w:t>/</w:t>
            </w:r>
          </w:p>
        </w:tc>
      </w:tr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C83E51" w:rsidRDefault="00C83E51" w:rsidP="007B449A">
            <w:r>
              <w:t>Erneuter Versuch</w:t>
            </w:r>
          </w:p>
        </w:tc>
      </w:tr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C83E51" w:rsidRDefault="00C83E51" w:rsidP="007B449A">
            <w:r>
              <w:t>Spieler, System, Server</w:t>
            </w:r>
          </w:p>
        </w:tc>
      </w:tr>
      <w:tr w:rsidR="00C83E51" w:rsidTr="007B449A"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C83E51" w:rsidRDefault="00C83E51" w:rsidP="007B449A">
            <w:r>
              <w:t>Manuelle Aktualisierung</w:t>
            </w:r>
          </w:p>
        </w:tc>
      </w:tr>
      <w:tr w:rsidR="00C83E51" w:rsidTr="007B449A">
        <w:trPr>
          <w:trHeight w:val="196"/>
        </w:trPr>
        <w:tc>
          <w:tcPr>
            <w:tcW w:w="4531" w:type="dxa"/>
          </w:tcPr>
          <w:p w:rsidR="00C83E51" w:rsidRPr="00F66FCA" w:rsidRDefault="00C83E51" w:rsidP="007B449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C83E51" w:rsidRDefault="00C83E51" w:rsidP="007B449A">
            <w:r>
              <w:t>Um zu garantieren, dass alle Spieler dem Spielverlauf folgen können, muss bei manueller Aktualisierung die Datenübertragung korrekt funktionieren.</w:t>
            </w:r>
          </w:p>
          <w:p w:rsidR="00C83E51" w:rsidRPr="00F66FCA" w:rsidRDefault="00C83E51" w:rsidP="007B449A"/>
        </w:tc>
      </w:tr>
    </w:tbl>
    <w:p w:rsidR="00C83E51" w:rsidRDefault="00C83E51"/>
    <w:sectPr w:rsidR="00C83E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CA"/>
    <w:rsid w:val="00C83E51"/>
    <w:rsid w:val="00ED436B"/>
    <w:rsid w:val="00F31853"/>
    <w:rsid w:val="00F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4FA0E-49A5-4DA2-AA1B-549BD0AB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1"/>
    <w:qFormat/>
    <w:rsid w:val="00F66FCA"/>
    <w:pPr>
      <w:widowControl w:val="0"/>
      <w:spacing w:after="0" w:line="240" w:lineRule="auto"/>
      <w:ind w:left="116"/>
    </w:pPr>
    <w:rPr>
      <w:rFonts w:ascii="Arial" w:eastAsia="Arial" w:hAnsi="Arial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F66FCA"/>
    <w:rPr>
      <w:rFonts w:ascii="Arial" w:eastAsia="Arial" w:hAnsi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FCD147B3.dotm</Template>
  <TotalTime>0</TotalTime>
  <Pages>1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 Patrick</dc:creator>
  <cp:keywords/>
  <dc:description/>
  <cp:lastModifiedBy>Hasse Patrick</cp:lastModifiedBy>
  <cp:revision>3</cp:revision>
  <dcterms:created xsi:type="dcterms:W3CDTF">2015-10-28T07:27:00Z</dcterms:created>
  <dcterms:modified xsi:type="dcterms:W3CDTF">2015-10-28T07:56:00Z</dcterms:modified>
</cp:coreProperties>
</file>