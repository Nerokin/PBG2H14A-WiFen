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0E" w:rsidRDefault="00F53BA8">
      <w:r>
        <w:t>\LF091\ Der Host kann Medien/Ordner für bestimmte Rollen freigeben (Schreibzugriff und/oder Lesezugriff)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53BA8" w:rsidRDefault="00F53BA8" w:rsidP="0039463F">
            <w:r>
              <w:t>Der Host kann Medien/Ordner für bestimmte Rollen freigeben (Schreibzugriff und/oder Lesezugriff)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53BA8" w:rsidRDefault="00F53BA8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53BA8" w:rsidRDefault="00F53BA8" w:rsidP="0039463F">
            <w:r>
              <w:t>Definition der Zugriffe auf Medien/Ordner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53BA8" w:rsidRDefault="00F53BA8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53BA8" w:rsidRDefault="00F53BA8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53BA8" w:rsidRDefault="00F53BA8" w:rsidP="0039463F">
            <w:r>
              <w:t>Spielleiter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F53BA8" w:rsidRDefault="00F53BA8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53BA8" w:rsidRDefault="00F53BA8" w:rsidP="00B431CB">
            <w:r>
              <w:t xml:space="preserve">Der Host hat die Möglichkeit die Zugriffe  auf Medien/Ordner für verschiedene </w:t>
            </w:r>
            <w:r w:rsidR="00B431CB">
              <w:t>Rollen</w:t>
            </w:r>
            <w:r>
              <w:t xml:space="preserve"> einzustellen</w:t>
            </w:r>
          </w:p>
        </w:tc>
      </w:tr>
    </w:tbl>
    <w:p w:rsidR="00F53BA8" w:rsidRDefault="00F53BA8"/>
    <w:p w:rsidR="00F53BA8" w:rsidRDefault="00F53BA8">
      <w:r>
        <w:t xml:space="preserve">\LF101\ Jedem Spieler kann eine Rolle zugewiesen werden, die seine Rechte &amp; Möglichkeiten in der </w:t>
      </w:r>
      <w:r>
        <w:t>Sitzung festlegt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F53BA8" w:rsidRDefault="00B431CB" w:rsidP="0039463F">
            <w:r>
              <w:t>Jedem Spieler kann eine Rolle zugewiesen werden, die seine Rechte &amp; Möglichkeiten in der Sitzung festlegt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F53BA8" w:rsidRDefault="00B431CB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4531" w:type="dxa"/>
          </w:tcPr>
          <w:p w:rsidR="00F53BA8" w:rsidRDefault="00B431CB" w:rsidP="0039463F">
            <w:r>
              <w:t>Unterteilung der Rechte für einzelne Spieler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F53BA8" w:rsidRDefault="00B431CB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F53BA8" w:rsidRDefault="00B431CB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F53BA8" w:rsidRDefault="00B431CB" w:rsidP="0039463F">
            <w:r>
              <w:t>Spielleiter, Spieler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F53BA8" w:rsidRDefault="00B431CB" w:rsidP="0039463F">
            <w:r>
              <w:t>/</w:t>
            </w:r>
          </w:p>
        </w:tc>
      </w:tr>
      <w:tr w:rsidR="00F53BA8" w:rsidTr="0039463F">
        <w:tc>
          <w:tcPr>
            <w:tcW w:w="4531" w:type="dxa"/>
          </w:tcPr>
          <w:p w:rsidR="00F53BA8" w:rsidRPr="00F53BA8" w:rsidRDefault="00F53BA8" w:rsidP="0039463F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F53BA8" w:rsidRDefault="00B431CB" w:rsidP="0039463F">
            <w:r>
              <w:t>Um die Rollen der verschiedenen Spieler weiter zu definieren, können ihre Möglichkeiten und Rechte für jede Sitzung festgelegt werden</w:t>
            </w:r>
            <w:bookmarkStart w:id="0" w:name="_GoBack"/>
            <w:bookmarkEnd w:id="0"/>
          </w:p>
        </w:tc>
      </w:tr>
    </w:tbl>
    <w:p w:rsidR="00F53BA8" w:rsidRDefault="00F53BA8"/>
    <w:sectPr w:rsidR="00F53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A8" w:rsidRDefault="00F53BA8" w:rsidP="00F53BA8">
      <w:pPr>
        <w:spacing w:after="0" w:line="240" w:lineRule="auto"/>
      </w:pPr>
      <w:r>
        <w:separator/>
      </w:r>
    </w:p>
  </w:endnote>
  <w:endnote w:type="continuationSeparator" w:id="0">
    <w:p w:rsidR="00F53BA8" w:rsidRDefault="00F53BA8" w:rsidP="00F5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A8" w:rsidRDefault="00F53BA8" w:rsidP="00F53BA8">
      <w:pPr>
        <w:spacing w:after="0" w:line="240" w:lineRule="auto"/>
      </w:pPr>
      <w:r>
        <w:separator/>
      </w:r>
    </w:p>
  </w:footnote>
  <w:footnote w:type="continuationSeparator" w:id="0">
    <w:p w:rsidR="00F53BA8" w:rsidRDefault="00F53BA8" w:rsidP="00F53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A8"/>
    <w:rsid w:val="00A3450E"/>
    <w:rsid w:val="00B431CB"/>
    <w:rsid w:val="00F5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5BD60-9405-4FFF-ADDB-A1F65A9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53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53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BA8"/>
  </w:style>
  <w:style w:type="paragraph" w:styleId="Fuzeile">
    <w:name w:val="footer"/>
    <w:basedOn w:val="Standard"/>
    <w:link w:val="FuzeileZchn"/>
    <w:uiPriority w:val="99"/>
    <w:unhideWhenUsed/>
    <w:rsid w:val="00F53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D666FD4E.dotm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 Patrick</dc:creator>
  <cp:keywords/>
  <dc:description/>
  <cp:lastModifiedBy>Hasse Patrick</cp:lastModifiedBy>
  <cp:revision>1</cp:revision>
  <dcterms:created xsi:type="dcterms:W3CDTF">2015-11-02T12:54:00Z</dcterms:created>
  <dcterms:modified xsi:type="dcterms:W3CDTF">2015-11-02T13:09:00Z</dcterms:modified>
</cp:coreProperties>
</file>