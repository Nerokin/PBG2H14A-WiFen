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0D" w:rsidRDefault="00A1530D" w:rsidP="00A1530D">
      <w:r>
        <w:rPr>
          <w:rFonts w:ascii="Calibri" w:eastAsia="Calibri" w:hAnsi="Calibri" w:cs="Calibri"/>
        </w:rPr>
        <w:t>/ LF300</w:t>
      </w:r>
      <w:r w:rsidRPr="06BE7964">
        <w:rPr>
          <w:rFonts w:ascii="Calibri" w:eastAsia="Calibri" w:hAnsi="Calibri" w:cs="Calibri"/>
        </w:rPr>
        <w:t xml:space="preserve"> / "</w:t>
      </w:r>
      <w:r>
        <w:rPr>
          <w:rFonts w:ascii="Calibri" w:eastAsia="Calibri" w:hAnsi="Calibri" w:cs="Calibri"/>
        </w:rPr>
        <w:t>Es gibt eine Schaltfläche zum manuellen Aktualisieren der Rundendaten</w:t>
      </w:r>
      <w:r w:rsidRPr="06BE7964">
        <w:rPr>
          <w:rFonts w:ascii="Calibri" w:eastAsia="Calibri" w:hAnsi="Calibri" w:cs="Calibri"/>
        </w:rPr>
        <w:t>."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13"/>
        <w:gridCol w:w="4513"/>
      </w:tblGrid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Anwendungsfall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Klicken auf eine Schaltfläche um die Rundendaten zu aktualisieren.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Vorbedingung</w:t>
            </w:r>
          </w:p>
        </w:tc>
        <w:tc>
          <w:tcPr>
            <w:tcW w:w="4513" w:type="dxa"/>
          </w:tcPr>
          <w:p w:rsidR="00A1530D" w:rsidRDefault="00A1530D" w:rsidP="00A1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muss ein aktives Spiel existieren.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Ziel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der Runde werden beim Klicken auf die Schaltfläche aktualisiert.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Nachbedingung bei Erfolg</w:t>
            </w:r>
          </w:p>
        </w:tc>
        <w:tc>
          <w:tcPr>
            <w:tcW w:w="4513" w:type="dxa"/>
          </w:tcPr>
          <w:p w:rsidR="00A1530D" w:rsidRDefault="00B26F62" w:rsidP="00B2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Nachbedingung bei Fehlschlag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Akteure</w:t>
            </w:r>
          </w:p>
        </w:tc>
        <w:tc>
          <w:tcPr>
            <w:tcW w:w="4513" w:type="dxa"/>
          </w:tcPr>
          <w:p w:rsidR="00A1530D" w:rsidRDefault="00A1530D" w:rsidP="00A1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System, Spieler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Auslösendes Ereignis</w:t>
            </w:r>
          </w:p>
        </w:tc>
        <w:tc>
          <w:tcPr>
            <w:tcW w:w="4513" w:type="dxa"/>
          </w:tcPr>
          <w:p w:rsidR="00A1530D" w:rsidRDefault="00A1530D" w:rsidP="00A1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auf die Schaltfläche „Aktualisieren“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Beschreibung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die Aktualisierungs- Schaltfläche, sollen die aktuellen, aktualisierten Daten angezeigt werden.</w:t>
            </w:r>
          </w:p>
        </w:tc>
      </w:tr>
    </w:tbl>
    <w:p w:rsidR="00A1530D" w:rsidRDefault="00A1530D" w:rsidP="00A1530D">
      <w:r>
        <w:rPr>
          <w:rFonts w:ascii="Calibri" w:eastAsia="Calibri" w:hAnsi="Calibri" w:cs="Calibri"/>
        </w:rPr>
        <w:t xml:space="preserve">/ LF310 / </w:t>
      </w:r>
      <w:r w:rsidRPr="06BE7964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Der Spielleiter kann eine maximale Größe für Medien festlegen.</w:t>
      </w:r>
      <w:r w:rsidRPr="06BE7964">
        <w:rPr>
          <w:rFonts w:ascii="Calibri" w:eastAsia="Calibri" w:hAnsi="Calibri" w:cs="Calibri"/>
        </w:rPr>
        <w:t>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13"/>
        <w:gridCol w:w="4513"/>
      </w:tblGrid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Anwendungsfall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hochladbaren Medien werden mit einer maximalen Größe beschränkt.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Vorbedingung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Ziel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Spielleiter kann die maximale Größe für Medien einstellen bzw. festlegen.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Nachbedingung bei Erfolg</w:t>
            </w:r>
          </w:p>
        </w:tc>
        <w:tc>
          <w:tcPr>
            <w:tcW w:w="4513" w:type="dxa"/>
          </w:tcPr>
          <w:p w:rsidR="00A1530D" w:rsidRDefault="00B26F62" w:rsidP="00A1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Nachbedingung bei Fehlschlag</w:t>
            </w:r>
          </w:p>
        </w:tc>
        <w:tc>
          <w:tcPr>
            <w:tcW w:w="4513" w:type="dxa"/>
          </w:tcPr>
          <w:p w:rsidR="00A1530D" w:rsidRDefault="00A1530D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Akteure</w:t>
            </w:r>
          </w:p>
        </w:tc>
        <w:tc>
          <w:tcPr>
            <w:tcW w:w="4513" w:type="dxa"/>
          </w:tcPr>
          <w:p w:rsidR="00A1530D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System, Spielleiter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Auslösendes Ereignis</w:t>
            </w:r>
          </w:p>
        </w:tc>
        <w:tc>
          <w:tcPr>
            <w:tcW w:w="4513" w:type="dxa"/>
          </w:tcPr>
          <w:p w:rsidR="00A1530D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Eingabefenster oder Einstellungsmenü, Eingabe der maximalen Größe für die Medien.</w:t>
            </w:r>
          </w:p>
        </w:tc>
      </w:tr>
      <w:tr w:rsidR="00A1530D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1530D" w:rsidRDefault="00A1530D" w:rsidP="00445005">
            <w:r>
              <w:t>Beschreibung</w:t>
            </w:r>
          </w:p>
        </w:tc>
        <w:tc>
          <w:tcPr>
            <w:tcW w:w="4513" w:type="dxa"/>
          </w:tcPr>
          <w:p w:rsidR="00A1530D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Spieleleiter kann bestimmen wie groß die hochladbaren Medien sind, welche die Spieler hochladen dürfen.</w:t>
            </w:r>
          </w:p>
        </w:tc>
      </w:tr>
    </w:tbl>
    <w:p w:rsidR="00B26F62" w:rsidRDefault="00B26F62" w:rsidP="00B26F62">
      <w:r>
        <w:rPr>
          <w:rFonts w:ascii="Calibri" w:eastAsia="Calibri" w:hAnsi="Calibri" w:cs="Calibri"/>
        </w:rPr>
        <w:t xml:space="preserve">/ LD010/ </w:t>
      </w:r>
      <w:r w:rsidRPr="06BE7964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Der Rundenzustand wird regelmäßig beim Schließen der Runde oder manuell auf dem Hostrechner gespeichert. Er beinhaltet: Spielfeldzustand, Ereignislog und Chat- Log in komprimierter Form.</w:t>
      </w:r>
      <w:r w:rsidRPr="06BE7964">
        <w:rPr>
          <w:rFonts w:ascii="Calibri" w:eastAsia="Calibri" w:hAnsi="Calibri" w:cs="Calibri"/>
        </w:rPr>
        <w:t>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13"/>
        <w:gridCol w:w="4513"/>
      </w:tblGrid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Anwendungsfall</w:t>
            </w:r>
          </w:p>
        </w:tc>
        <w:tc>
          <w:tcPr>
            <w:tcW w:w="4513" w:type="dxa"/>
          </w:tcPr>
          <w:p w:rsidR="00B26F62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Ereignisse des Spieles werden regelmäßig und können ebenfalls manuell gespeichert werden.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Vorbedingung</w:t>
            </w:r>
          </w:p>
        </w:tc>
        <w:tc>
          <w:tcPr>
            <w:tcW w:w="4513" w:type="dxa"/>
          </w:tcPr>
          <w:p w:rsidR="00B26F62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muss ein aktives Spiel existieren.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Ziel</w:t>
            </w:r>
          </w:p>
        </w:tc>
        <w:tc>
          <w:tcPr>
            <w:tcW w:w="4513" w:type="dxa"/>
          </w:tcPr>
          <w:p w:rsidR="00B26F62" w:rsidRDefault="00B26F62" w:rsidP="00B26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Spielereignisse, wie der Spielfeldzustand, Chat, und Ereignisse werden in komprimierter Form auf dem Hostrechner zur späteren Einsicht gespeichert werden.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Nachbedingung bei Erfolg</w:t>
            </w:r>
          </w:p>
        </w:tc>
        <w:tc>
          <w:tcPr>
            <w:tcW w:w="4513" w:type="dxa"/>
          </w:tcPr>
          <w:p w:rsidR="00B26F62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Nachbedingung bei Fehlschlag</w:t>
            </w:r>
          </w:p>
        </w:tc>
        <w:tc>
          <w:tcPr>
            <w:tcW w:w="4513" w:type="dxa"/>
          </w:tcPr>
          <w:p w:rsidR="00B26F62" w:rsidRDefault="00B26F62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Akteure</w:t>
            </w:r>
          </w:p>
        </w:tc>
        <w:tc>
          <w:tcPr>
            <w:tcW w:w="4513" w:type="dxa"/>
          </w:tcPr>
          <w:p w:rsidR="00B26F62" w:rsidRDefault="00483005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</w:t>
            </w:r>
            <w:bookmarkStart w:id="0" w:name="_GoBack"/>
            <w:bookmarkEnd w:id="0"/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Auslösendes Ereignis</w:t>
            </w:r>
          </w:p>
        </w:tc>
        <w:tc>
          <w:tcPr>
            <w:tcW w:w="4513" w:type="dxa"/>
          </w:tcPr>
          <w:p w:rsidR="00B26F62" w:rsidRDefault="005A3858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zum Speichern der aktuellen Ereignisse bzw. automatische Speicherung in regelmäßigen Abständen.</w:t>
            </w:r>
          </w:p>
        </w:tc>
      </w:tr>
      <w:tr w:rsidR="00B26F62" w:rsidTr="0044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B26F62" w:rsidRDefault="00B26F62" w:rsidP="00445005">
            <w:r>
              <w:t>Beschreibung</w:t>
            </w:r>
          </w:p>
        </w:tc>
        <w:tc>
          <w:tcPr>
            <w:tcW w:w="4513" w:type="dxa"/>
          </w:tcPr>
          <w:p w:rsidR="00B26F62" w:rsidRDefault="005A3858" w:rsidP="0044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Spielereignisse können gespeichert werden und werden in komprimierter Form auf dem Host-Rechner gespeichert.</w:t>
            </w:r>
          </w:p>
        </w:tc>
      </w:tr>
    </w:tbl>
    <w:p w:rsidR="00056D99" w:rsidRDefault="00056D99"/>
    <w:sectPr w:rsidR="00056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0D"/>
    <w:rsid w:val="00056D99"/>
    <w:rsid w:val="00483005"/>
    <w:rsid w:val="005A3858"/>
    <w:rsid w:val="00A1530D"/>
    <w:rsid w:val="00B2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B1029-42FA-4E1A-9DD3-C2A8BC0F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A153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4ABA6BFF.dotm</Template>
  <TotalTime>0</TotalTime>
  <Pages>1</Pages>
  <Words>274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 Justin</dc:creator>
  <cp:keywords/>
  <dc:description/>
  <cp:lastModifiedBy>Nussbaum Justin</cp:lastModifiedBy>
  <cp:revision>2</cp:revision>
  <dcterms:created xsi:type="dcterms:W3CDTF">2015-10-27T10:55:00Z</dcterms:created>
  <dcterms:modified xsi:type="dcterms:W3CDTF">2015-10-28T08:27:00Z</dcterms:modified>
</cp:coreProperties>
</file>