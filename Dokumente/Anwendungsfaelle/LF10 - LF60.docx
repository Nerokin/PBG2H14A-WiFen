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A90F3" w14:textId="1B361AED" w:rsidR="06BE7964" w:rsidRDefault="06BE7964" w:rsidP="06BE7964">
      <w:pPr>
        <w:jc w:val="center"/>
      </w:pPr>
      <w:r w:rsidRPr="06BE7964">
        <w:rPr>
          <w:rFonts w:ascii="Calibri" w:eastAsia="Calibri" w:hAnsi="Calibri" w:cs="Calibri"/>
        </w:rPr>
        <w:t>/ LF010 / "Der Name Jedes Spielers kann zu Beginn Jedes Spiels eingegeben werden"</w:t>
      </w:r>
    </w:p>
    <w:tbl>
      <w:tblPr>
        <w:tblStyle w:val="Gitternetztabelle1hell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6BE7964" w14:paraId="7504AD82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9B561BF" w14:textId="303DA529" w:rsidR="06BE7964" w:rsidRDefault="06BE7964" w:rsidP="06BE7964">
            <w:r>
              <w:t>Anwendungsfall</w:t>
            </w:r>
          </w:p>
        </w:tc>
        <w:tc>
          <w:tcPr>
            <w:tcW w:w="4513" w:type="dxa"/>
          </w:tcPr>
          <w:p w14:paraId="741A13C1" w14:textId="5898CCAD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Name jedes Spielers kann zu Spielbeginn eingegeben werden.</w:t>
            </w:r>
          </w:p>
        </w:tc>
      </w:tr>
      <w:tr w:rsidR="06BE7964" w14:paraId="24C77E3B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6F5A7E0" w14:textId="25663D68" w:rsidR="06BE7964" w:rsidRDefault="06BE7964" w:rsidP="06BE7964">
            <w:r>
              <w:t>Vorbedingung</w:t>
            </w:r>
          </w:p>
        </w:tc>
        <w:tc>
          <w:tcPr>
            <w:tcW w:w="4513" w:type="dxa"/>
          </w:tcPr>
          <w:p w14:paraId="01AD0DDC" w14:textId="28D2ED6E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Identifizieren der Spieler beim Spielen.</w:t>
            </w:r>
          </w:p>
        </w:tc>
      </w:tr>
      <w:tr w:rsidR="06BE7964" w14:paraId="57B3C7AA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2A985BB" w14:textId="7E30E850" w:rsidR="06BE7964" w:rsidRDefault="06BE7964" w:rsidP="06BE7964">
            <w:r>
              <w:t>Ziel</w:t>
            </w:r>
          </w:p>
        </w:tc>
        <w:tc>
          <w:tcPr>
            <w:tcW w:w="4513" w:type="dxa"/>
          </w:tcPr>
          <w:p w14:paraId="3E4B4950" w14:textId="42D8E679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Spieler wird im Spiel mit seinem Namen angezeigt.</w:t>
            </w:r>
          </w:p>
        </w:tc>
      </w:tr>
      <w:tr w:rsidR="06BE7964" w14:paraId="4E3F4BEE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FC3150B" w14:textId="0513A78C" w:rsidR="06BE7964" w:rsidRDefault="06BE7964" w:rsidP="06BE7964">
            <w:r>
              <w:t>Nachbedingung bei Erfolg</w:t>
            </w:r>
          </w:p>
        </w:tc>
        <w:tc>
          <w:tcPr>
            <w:tcW w:w="4513" w:type="dxa"/>
          </w:tcPr>
          <w:p w14:paraId="28ED7ADE" w14:textId="72EEA993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6BE7964" w14:paraId="7132F53F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9C7D0EC" w14:textId="213BA2AF" w:rsidR="06BE7964" w:rsidRDefault="06BE7964" w:rsidP="06BE7964">
            <w:r>
              <w:t>Nachbedingung bei Fehlschlag</w:t>
            </w:r>
          </w:p>
        </w:tc>
        <w:tc>
          <w:tcPr>
            <w:tcW w:w="4513" w:type="dxa"/>
          </w:tcPr>
          <w:p w14:paraId="6BFB7E4F" w14:textId="5ABC3141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Erneute Namenseingabe. Überprüfung auf Fehlerquellen.</w:t>
            </w:r>
          </w:p>
        </w:tc>
      </w:tr>
      <w:tr w:rsidR="06BE7964" w14:paraId="0839F9E1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95AB442" w14:textId="74BA0D89" w:rsidR="06BE7964" w:rsidRDefault="06BE7964" w:rsidP="06BE7964">
            <w:r>
              <w:t>Akteure</w:t>
            </w:r>
          </w:p>
        </w:tc>
        <w:tc>
          <w:tcPr>
            <w:tcW w:w="4513" w:type="dxa"/>
          </w:tcPr>
          <w:p w14:paraId="21980E1E" w14:textId="4CC8F8F6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Spieler, System</w:t>
            </w:r>
          </w:p>
        </w:tc>
      </w:tr>
      <w:tr w:rsidR="06BE7964" w14:paraId="60D98738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AB0C7C9" w14:textId="5CE01642" w:rsidR="06BE7964" w:rsidRDefault="06BE7964" w:rsidP="06BE7964">
            <w:r>
              <w:t>Auslösendes Ereignis</w:t>
            </w:r>
          </w:p>
        </w:tc>
        <w:tc>
          <w:tcPr>
            <w:tcW w:w="4513" w:type="dxa"/>
          </w:tcPr>
          <w:p w14:paraId="64154133" w14:textId="318F741A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wird vom System aufgenommen bzw. registriert.</w:t>
            </w:r>
          </w:p>
        </w:tc>
      </w:tr>
      <w:tr w:rsidR="06BE7964" w14:paraId="18B83AB9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1F69669" w14:textId="7E117F5B" w:rsidR="06BE7964" w:rsidRDefault="06BE7964" w:rsidP="06BE7964">
            <w:r>
              <w:t>Beschreibung</w:t>
            </w:r>
          </w:p>
        </w:tc>
        <w:tc>
          <w:tcPr>
            <w:tcW w:w="4513" w:type="dxa"/>
          </w:tcPr>
          <w:p w14:paraId="5A73E5D8" w14:textId="7F415B07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Spieler gibt seinen Namen bevor das Spiel startet in einem Textfeld ein.</w:t>
            </w:r>
          </w:p>
        </w:tc>
      </w:tr>
    </w:tbl>
    <w:p w14:paraId="4D093D55" w14:textId="62F58DF3" w:rsidR="06BE7964" w:rsidRDefault="06BE7964" w:rsidP="06BE7964">
      <w:pPr>
        <w:jc w:val="center"/>
      </w:pPr>
      <w:r w:rsidRPr="06BE7964">
        <w:rPr>
          <w:rFonts w:ascii="Calibri" w:eastAsia="Calibri" w:hAnsi="Calibri" w:cs="Calibri"/>
        </w:rPr>
        <w:t>/ LF020 / "Sämtliche oben genannten Funktionen müssen vollständig implementiert sein"</w:t>
      </w:r>
    </w:p>
    <w:tbl>
      <w:tblPr>
        <w:tblStyle w:val="Gitternetztabelle1hell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6BE7964" w14:paraId="140DF2F3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EAFD502" w14:textId="303DA529" w:rsidR="06BE7964" w:rsidRDefault="06BE7964" w:rsidP="06BE7964">
            <w:r>
              <w:t>Anwendungsfall</w:t>
            </w:r>
          </w:p>
        </w:tc>
        <w:tc>
          <w:tcPr>
            <w:tcW w:w="4513" w:type="dxa"/>
          </w:tcPr>
          <w:p w14:paraId="7609BE9D" w14:textId="7672DFA8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genannten Funktionen sind vollständig implementiert.</w:t>
            </w:r>
          </w:p>
        </w:tc>
      </w:tr>
      <w:tr w:rsidR="06BE7964" w14:paraId="1BAB2261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F61AED9" w14:textId="25663D68" w:rsidR="06BE7964" w:rsidRDefault="06BE7964" w:rsidP="06BE7964">
            <w:r>
              <w:t>Vorbedingung</w:t>
            </w:r>
          </w:p>
        </w:tc>
        <w:tc>
          <w:tcPr>
            <w:tcW w:w="4513" w:type="dxa"/>
          </w:tcPr>
          <w:p w14:paraId="065B8B8C" w14:textId="35DD011E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6BE7964" w14:paraId="2D4DA52E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BBFE750" w14:textId="7E30E850" w:rsidR="06BE7964" w:rsidRDefault="06BE7964" w:rsidP="06BE7964">
            <w:r>
              <w:t>Ziel</w:t>
            </w:r>
          </w:p>
        </w:tc>
        <w:tc>
          <w:tcPr>
            <w:tcW w:w="4513" w:type="dxa"/>
          </w:tcPr>
          <w:p w14:paraId="34E64985" w14:textId="3B60D2B0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Spiel beinhaltet alle oben genannten Funktionen. </w:t>
            </w:r>
          </w:p>
        </w:tc>
      </w:tr>
      <w:tr w:rsidR="06BE7964" w14:paraId="6003E05E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ADBAA43" w14:textId="0513A78C" w:rsidR="06BE7964" w:rsidRDefault="06BE7964" w:rsidP="06BE7964">
            <w:r>
              <w:t>Nachbedingung bei Erfolg</w:t>
            </w:r>
          </w:p>
        </w:tc>
        <w:tc>
          <w:tcPr>
            <w:tcW w:w="4513" w:type="dxa"/>
          </w:tcPr>
          <w:p w14:paraId="17B401A5" w14:textId="2EEF9A76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Spiel kann vollständig gespielt werden.</w:t>
            </w:r>
          </w:p>
        </w:tc>
      </w:tr>
      <w:tr w:rsidR="06BE7964" w14:paraId="1AB9829C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47E0CE0" w14:textId="213BA2AF" w:rsidR="06BE7964" w:rsidRDefault="06BE7964" w:rsidP="06BE7964">
            <w:r>
              <w:t>Nachbedingung bei Fehlschlag</w:t>
            </w:r>
          </w:p>
        </w:tc>
        <w:tc>
          <w:tcPr>
            <w:tcW w:w="4513" w:type="dxa"/>
          </w:tcPr>
          <w:p w14:paraId="2F6C21F8" w14:textId="50162539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6BE7964" w14:paraId="1B502D54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691A727" w14:textId="74BA0D89" w:rsidR="06BE7964" w:rsidRDefault="06BE7964" w:rsidP="06BE7964">
            <w:r>
              <w:t>Akteure</w:t>
            </w:r>
          </w:p>
        </w:tc>
        <w:tc>
          <w:tcPr>
            <w:tcW w:w="4513" w:type="dxa"/>
          </w:tcPr>
          <w:p w14:paraId="47464608" w14:textId="7E60E7FC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6BE7964" w14:paraId="33BCEAD9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7EA6CA6" w14:textId="5CE01642" w:rsidR="06BE7964" w:rsidRDefault="06BE7964" w:rsidP="06BE7964">
            <w:r>
              <w:t>Auslösendes Ereignis</w:t>
            </w:r>
          </w:p>
        </w:tc>
        <w:tc>
          <w:tcPr>
            <w:tcW w:w="4513" w:type="dxa"/>
          </w:tcPr>
          <w:p w14:paraId="5FDB280A" w14:textId="6F79661B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6BE7964" w14:paraId="024D3E27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2E21434" w14:textId="7E117F5B" w:rsidR="06BE7964" w:rsidRDefault="06BE7964" w:rsidP="06BE7964">
            <w:r>
              <w:t>Beschreibung</w:t>
            </w:r>
          </w:p>
        </w:tc>
        <w:tc>
          <w:tcPr>
            <w:tcW w:w="4513" w:type="dxa"/>
          </w:tcPr>
          <w:p w14:paraId="2FA7A4EC" w14:textId="67D1BBC1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Funktionen die vorher genannt wurden müssen alle implementiert und funktionsfähig sein.</w:t>
            </w:r>
          </w:p>
          <w:p w14:paraId="147DF4FD" w14:textId="7764373F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1C2E10" w14:textId="7B05DC05" w:rsidR="06BE7964" w:rsidRDefault="06BE7964" w:rsidP="06BE7964"/>
    <w:p w14:paraId="7247EB10" w14:textId="78495E56" w:rsidR="06BE7964" w:rsidRDefault="06BE7964" w:rsidP="06BE7964">
      <w:r w:rsidRPr="06BE7964">
        <w:rPr>
          <w:rFonts w:ascii="Calibri" w:eastAsia="Calibri" w:hAnsi="Calibri" w:cs="Calibri"/>
        </w:rPr>
        <w:t>/ LF030 / "Die grafische Benutzeroberfläche ist voll funktionsfähig (alle Buttons anklickbar etc.)"</w:t>
      </w:r>
    </w:p>
    <w:tbl>
      <w:tblPr>
        <w:tblStyle w:val="Gitternetztabelle1hell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6BE7964" w14:paraId="002A699E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4149697" w14:textId="303DA529" w:rsidR="06BE7964" w:rsidRDefault="06BE7964" w:rsidP="06BE7964">
            <w:r>
              <w:t>Anwendungsfall</w:t>
            </w:r>
          </w:p>
        </w:tc>
        <w:tc>
          <w:tcPr>
            <w:tcW w:w="4513" w:type="dxa"/>
          </w:tcPr>
          <w:p w14:paraId="35683626" w14:textId="469B7EEC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grafische Benutzeroberfläche ist voll funktionsfähig.</w:t>
            </w:r>
          </w:p>
        </w:tc>
      </w:tr>
      <w:tr w:rsidR="06BE7964" w14:paraId="107BC919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88B4F1D" w14:textId="25663D68" w:rsidR="06BE7964" w:rsidRDefault="06BE7964" w:rsidP="06BE7964">
            <w:r>
              <w:t>Vorbedingung</w:t>
            </w:r>
          </w:p>
        </w:tc>
        <w:tc>
          <w:tcPr>
            <w:tcW w:w="4513" w:type="dxa"/>
          </w:tcPr>
          <w:p w14:paraId="04326643" w14:textId="7A9ED41A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6BE7964" w14:paraId="6A9EA33B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6137467" w14:textId="7E30E850" w:rsidR="06BE7964" w:rsidRDefault="06BE7964" w:rsidP="06BE7964">
            <w:r>
              <w:t>Ziel</w:t>
            </w:r>
          </w:p>
        </w:tc>
        <w:tc>
          <w:tcPr>
            <w:tcW w:w="4513" w:type="dxa"/>
          </w:tcPr>
          <w:p w14:paraId="7C93D976" w14:textId="15B1E378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vollständig funktionsfähige Benutzeroberfläche.</w:t>
            </w:r>
          </w:p>
        </w:tc>
      </w:tr>
      <w:tr w:rsidR="06BE7964" w14:paraId="155AC715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BF876C6" w14:textId="0513A78C" w:rsidR="06BE7964" w:rsidRDefault="06BE7964" w:rsidP="06BE7964">
            <w:r>
              <w:t>Nachbedingung bei Erfolg</w:t>
            </w:r>
          </w:p>
        </w:tc>
        <w:tc>
          <w:tcPr>
            <w:tcW w:w="4513" w:type="dxa"/>
          </w:tcPr>
          <w:p w14:paraId="66265F59" w14:textId="1D162529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6BE7964" w14:paraId="753A6918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3C00857" w14:textId="213BA2AF" w:rsidR="06BE7964" w:rsidRDefault="06BE7964" w:rsidP="06BE7964">
            <w:r>
              <w:t>Nachbedingung bei Fehlschlag</w:t>
            </w:r>
          </w:p>
        </w:tc>
        <w:tc>
          <w:tcPr>
            <w:tcW w:w="4513" w:type="dxa"/>
          </w:tcPr>
          <w:p w14:paraId="1A848651" w14:textId="702BA831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6BE7964" w14:paraId="67CB8C64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1D25C24" w14:textId="360B47E6" w:rsidR="06BE7964" w:rsidRDefault="06BE7964" w:rsidP="06BE7964">
            <w:r>
              <w:t>Akteure</w:t>
            </w:r>
          </w:p>
        </w:tc>
        <w:tc>
          <w:tcPr>
            <w:tcW w:w="4513" w:type="dxa"/>
          </w:tcPr>
          <w:p w14:paraId="1058BE0B" w14:textId="5D59E004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6BE7964" w14:paraId="699E0530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DCF2C06" w14:textId="5CE01642" w:rsidR="06BE7964" w:rsidRDefault="06BE7964" w:rsidP="06BE7964">
            <w:r>
              <w:t>Auslösendes Ereignis</w:t>
            </w:r>
          </w:p>
        </w:tc>
        <w:tc>
          <w:tcPr>
            <w:tcW w:w="4513" w:type="dxa"/>
          </w:tcPr>
          <w:p w14:paraId="1524F7DC" w14:textId="2F9B5AC2" w:rsidR="06BE7964" w:rsidRDefault="00E37DAB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6BE7964" w14:paraId="06280F03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A393109" w14:textId="7E117F5B" w:rsidR="06BE7964" w:rsidRDefault="06BE7964" w:rsidP="06BE7964">
            <w:r>
              <w:t>Beschreibung</w:t>
            </w:r>
          </w:p>
        </w:tc>
        <w:tc>
          <w:tcPr>
            <w:tcW w:w="4513" w:type="dxa"/>
          </w:tcPr>
          <w:p w14:paraId="67A1093E" w14:textId="743B6850" w:rsidR="06BE7964" w:rsidRDefault="06BE7964" w:rsidP="00C80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grafische Benutzeroberfläche ist vollständig und alle Elemente funktionieren so </w:t>
            </w:r>
            <w:r w:rsidR="00C80D11">
              <w:t>wie vorher definiert wurde.</w:t>
            </w:r>
          </w:p>
        </w:tc>
      </w:tr>
    </w:tbl>
    <w:p w14:paraId="3F4AF32A" w14:textId="77777777" w:rsidR="00E37DAB" w:rsidRDefault="00E37DAB" w:rsidP="06BE7964">
      <w:pPr>
        <w:rPr>
          <w:rFonts w:ascii="Calibri" w:eastAsia="Calibri" w:hAnsi="Calibri" w:cs="Calibri"/>
        </w:rPr>
      </w:pPr>
    </w:p>
    <w:p w14:paraId="72DE8CA1" w14:textId="77777777" w:rsidR="00E37DAB" w:rsidRDefault="00E37DAB" w:rsidP="06BE7964">
      <w:pPr>
        <w:rPr>
          <w:rFonts w:ascii="Calibri" w:eastAsia="Calibri" w:hAnsi="Calibri" w:cs="Calibri"/>
        </w:rPr>
      </w:pPr>
    </w:p>
    <w:p w14:paraId="2F0D135F" w14:textId="77777777" w:rsidR="00E37DAB" w:rsidRDefault="00E37DAB" w:rsidP="06BE7964">
      <w:pPr>
        <w:rPr>
          <w:rFonts w:ascii="Calibri" w:eastAsia="Calibri" w:hAnsi="Calibri" w:cs="Calibri"/>
        </w:rPr>
      </w:pPr>
    </w:p>
    <w:p w14:paraId="52A0B2C6" w14:textId="77777777" w:rsidR="00E37DAB" w:rsidRDefault="00E37DAB" w:rsidP="06BE7964">
      <w:pPr>
        <w:rPr>
          <w:rFonts w:ascii="Calibri" w:eastAsia="Calibri" w:hAnsi="Calibri" w:cs="Calibri"/>
        </w:rPr>
      </w:pPr>
    </w:p>
    <w:p w14:paraId="70EB3A38" w14:textId="0C96D2AD" w:rsidR="06BE7964" w:rsidRDefault="06BE7964" w:rsidP="06BE7964">
      <w:r w:rsidRPr="06BE7964">
        <w:rPr>
          <w:rFonts w:ascii="Calibri" w:eastAsia="Calibri" w:hAnsi="Calibri" w:cs="Calibri"/>
        </w:rPr>
        <w:lastRenderedPageBreak/>
        <w:t>/ LF040 / "Beim Würfeln ertönt ein Sound"</w:t>
      </w:r>
    </w:p>
    <w:tbl>
      <w:tblPr>
        <w:tblStyle w:val="Gitternetztabelle1hell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6BE7964" w14:paraId="320EA7CE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85A8AFB" w14:textId="303DA529" w:rsidR="06BE7964" w:rsidRDefault="06BE7964" w:rsidP="06BE7964">
            <w:r>
              <w:t>Anwendungsfall</w:t>
            </w:r>
          </w:p>
        </w:tc>
        <w:tc>
          <w:tcPr>
            <w:tcW w:w="4513" w:type="dxa"/>
          </w:tcPr>
          <w:p w14:paraId="2A32B08A" w14:textId="0127E4BE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Würfeln ertönt ein Sound</w:t>
            </w:r>
          </w:p>
        </w:tc>
      </w:tr>
      <w:tr w:rsidR="06BE7964" w14:paraId="388C4682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E2351E5" w14:textId="25663D68" w:rsidR="06BE7964" w:rsidRDefault="06BE7964" w:rsidP="06BE7964">
            <w:r>
              <w:t>Vorbedingung</w:t>
            </w:r>
          </w:p>
        </w:tc>
        <w:tc>
          <w:tcPr>
            <w:tcW w:w="4513" w:type="dxa"/>
          </w:tcPr>
          <w:p w14:paraId="01D159AC" w14:textId="4369A3C6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Würfel müssen auf dem Spielfeld erscheinen und bekommt eine Möglichkeit (z.B. einen Button oder auf den Würfel klicken) den Würfelvorgang zu starten.</w:t>
            </w:r>
          </w:p>
        </w:tc>
      </w:tr>
      <w:tr w:rsidR="06BE7964" w14:paraId="4C37C0C9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99AA000" w14:textId="7E30E850" w:rsidR="06BE7964" w:rsidRDefault="06BE7964" w:rsidP="06BE7964">
            <w:r>
              <w:t>Ziel</w:t>
            </w:r>
          </w:p>
        </w:tc>
        <w:tc>
          <w:tcPr>
            <w:tcW w:w="4513" w:type="dxa"/>
          </w:tcPr>
          <w:p w14:paraId="4343C6C4" w14:textId="1C8A899F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Würfelsound ertönt.</w:t>
            </w:r>
          </w:p>
        </w:tc>
      </w:tr>
      <w:tr w:rsidR="06BE7964" w14:paraId="28738000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78D7415" w14:textId="0513A78C" w:rsidR="06BE7964" w:rsidRDefault="06BE7964" w:rsidP="06BE7964">
            <w:r>
              <w:t>Nachbedingung bei Erfolg</w:t>
            </w:r>
          </w:p>
        </w:tc>
        <w:tc>
          <w:tcPr>
            <w:tcW w:w="4513" w:type="dxa"/>
          </w:tcPr>
          <w:p w14:paraId="39A5B23A" w14:textId="37AF346B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bzw. Die Würfel werden gewürfelt.</w:t>
            </w:r>
          </w:p>
        </w:tc>
      </w:tr>
      <w:tr w:rsidR="06BE7964" w14:paraId="1C00726C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6389B0F" w14:textId="213BA2AF" w:rsidR="06BE7964" w:rsidRDefault="06BE7964" w:rsidP="06BE7964">
            <w:r>
              <w:t>Nachbedingung bei Fehlschlag</w:t>
            </w:r>
          </w:p>
        </w:tc>
        <w:tc>
          <w:tcPr>
            <w:tcW w:w="4513" w:type="dxa"/>
          </w:tcPr>
          <w:p w14:paraId="511F2F1D" w14:textId="702BA831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6BE7964" w14:paraId="71B11955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BE946E1" w14:textId="360B47E6" w:rsidR="06BE7964" w:rsidRDefault="06BE7964" w:rsidP="06BE7964">
            <w:r>
              <w:t>Akteure</w:t>
            </w:r>
          </w:p>
        </w:tc>
        <w:tc>
          <w:tcPr>
            <w:tcW w:w="4513" w:type="dxa"/>
          </w:tcPr>
          <w:p w14:paraId="4CB73865" w14:textId="6502A9C2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System, Spieler</w:t>
            </w:r>
          </w:p>
        </w:tc>
      </w:tr>
      <w:tr w:rsidR="06BE7964" w14:paraId="4AC74E12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427F563" w14:textId="5CE01642" w:rsidR="06BE7964" w:rsidRDefault="06BE7964" w:rsidP="06BE7964">
            <w:r>
              <w:t>Auslösendes Ereignis</w:t>
            </w:r>
          </w:p>
        </w:tc>
        <w:tc>
          <w:tcPr>
            <w:tcW w:w="4513" w:type="dxa"/>
          </w:tcPr>
          <w:p w14:paraId="1C0C4035" w14:textId="55BAC8A5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Klick auf den Würfel/Würfelbutton</w:t>
            </w:r>
          </w:p>
        </w:tc>
      </w:tr>
      <w:tr w:rsidR="06BE7964" w14:paraId="28B56E82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5845D7E" w14:textId="7E117F5B" w:rsidR="06BE7964" w:rsidRDefault="06BE7964" w:rsidP="06BE7964">
            <w:r>
              <w:t>Beschreibung</w:t>
            </w:r>
          </w:p>
        </w:tc>
        <w:tc>
          <w:tcPr>
            <w:tcW w:w="4513" w:type="dxa"/>
          </w:tcPr>
          <w:p w14:paraId="51CA6D29" w14:textId="296BA7EB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Beim Klicken auf die Würfelaktion (z.B. Würfel selbst oder Würfelbutton) ertönt ein </w:t>
            </w:r>
            <w:r w:rsidR="00E37DAB">
              <w:t xml:space="preserve">Sound der dem Spieler bestätigt, </w:t>
            </w:r>
            <w:r>
              <w:t>da</w:t>
            </w:r>
            <w:r w:rsidR="00E37DAB">
              <w:t>s</w:t>
            </w:r>
            <w:r>
              <w:t>s er gewürfelt hat.</w:t>
            </w:r>
          </w:p>
        </w:tc>
      </w:tr>
    </w:tbl>
    <w:p w14:paraId="3B0C620A" w14:textId="77777777" w:rsidR="00E37DAB" w:rsidRDefault="00E37DAB" w:rsidP="06BE7964">
      <w:pPr>
        <w:rPr>
          <w:rFonts w:ascii="Calibri" w:eastAsia="Calibri" w:hAnsi="Calibri" w:cs="Calibri"/>
        </w:rPr>
      </w:pPr>
    </w:p>
    <w:p w14:paraId="71B524CD" w14:textId="6519F365" w:rsidR="06BE7964" w:rsidRDefault="06BE7964" w:rsidP="06BE7964">
      <w:bookmarkStart w:id="0" w:name="_GoBack"/>
      <w:bookmarkEnd w:id="0"/>
      <w:r w:rsidRPr="06BE7964">
        <w:rPr>
          <w:rFonts w:ascii="Calibri" w:eastAsia="Calibri" w:hAnsi="Calibri" w:cs="Calibri"/>
        </w:rPr>
        <w:t>/ LF050 / "Runden können abgespeichert und geladen werden."</w:t>
      </w:r>
    </w:p>
    <w:tbl>
      <w:tblPr>
        <w:tblStyle w:val="Gitternetztabelle1hell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6BE7964" w14:paraId="3618D2A2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FA70252" w14:textId="303DA529" w:rsidR="06BE7964" w:rsidRDefault="06BE7964" w:rsidP="06BE7964">
            <w:r>
              <w:t>Anwendungsfall</w:t>
            </w:r>
          </w:p>
        </w:tc>
        <w:tc>
          <w:tcPr>
            <w:tcW w:w="4513" w:type="dxa"/>
          </w:tcPr>
          <w:p w14:paraId="48732EB3" w14:textId="0761582E" w:rsidR="06BE7964" w:rsidRDefault="06BE7964" w:rsidP="00386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aktive Runde kann gespeichert werden bzw. Später wieder in</w:t>
            </w:r>
            <w:r w:rsidR="00386DB3">
              <w:t xml:space="preserve"> das Spiel hineingeladen werden </w:t>
            </w:r>
            <w:r>
              <w:t>(Spiel speichern.. / Spiel laden..</w:t>
            </w:r>
            <w:r w:rsidR="008E4CF1">
              <w:t xml:space="preserve"> </w:t>
            </w:r>
            <w:r>
              <w:t>)</w:t>
            </w:r>
            <w:r w:rsidR="00E37DAB">
              <w:t xml:space="preserve"> </w:t>
            </w:r>
            <w:r>
              <w:t>.</w:t>
            </w:r>
          </w:p>
        </w:tc>
      </w:tr>
      <w:tr w:rsidR="06BE7964" w14:paraId="5977CE8C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4F4FEBD" w14:textId="25663D68" w:rsidR="06BE7964" w:rsidRDefault="06BE7964" w:rsidP="06BE7964">
            <w:r>
              <w:t>Vorbedingung</w:t>
            </w:r>
          </w:p>
        </w:tc>
        <w:tc>
          <w:tcPr>
            <w:tcW w:w="4513" w:type="dxa"/>
          </w:tcPr>
          <w:p w14:paraId="62900623" w14:textId="5AA82BF7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muss eine aktive Runde existieren oder eine Speicherdatei die ein altes Spiel beinhaltet.</w:t>
            </w:r>
          </w:p>
        </w:tc>
      </w:tr>
      <w:tr w:rsidR="06BE7964" w14:paraId="1C53BE08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C9BD7F3" w14:textId="7E30E850" w:rsidR="06BE7964" w:rsidRDefault="06BE7964" w:rsidP="06BE7964">
            <w:r>
              <w:t>Ziel</w:t>
            </w:r>
          </w:p>
        </w:tc>
        <w:tc>
          <w:tcPr>
            <w:tcW w:w="4513" w:type="dxa"/>
          </w:tcPr>
          <w:p w14:paraId="0DD9376F" w14:textId="5E22CB02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Aktive Spiele können für späteres Weiterspielen gespeichert sowie geladen werden.</w:t>
            </w:r>
          </w:p>
        </w:tc>
      </w:tr>
      <w:tr w:rsidR="06BE7964" w14:paraId="62E56E51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8FA3FD0" w14:textId="0513A78C" w:rsidR="06BE7964" w:rsidRDefault="06BE7964" w:rsidP="06BE7964">
            <w:r>
              <w:t>Nachbedingung bei Erfolg</w:t>
            </w:r>
          </w:p>
        </w:tc>
        <w:tc>
          <w:tcPr>
            <w:tcW w:w="4513" w:type="dxa"/>
          </w:tcPr>
          <w:p w14:paraId="72926382" w14:textId="6B960BB3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Spiel wird geladen / gespeichert.</w:t>
            </w:r>
          </w:p>
        </w:tc>
      </w:tr>
      <w:tr w:rsidR="06BE7964" w14:paraId="5B33102B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9887EAB" w14:textId="213BA2AF" w:rsidR="06BE7964" w:rsidRDefault="06BE7964" w:rsidP="06BE7964">
            <w:r>
              <w:t>Nachbedingung bei Fehlschlag</w:t>
            </w:r>
          </w:p>
        </w:tc>
        <w:tc>
          <w:tcPr>
            <w:tcW w:w="4513" w:type="dxa"/>
          </w:tcPr>
          <w:p w14:paraId="2E311755" w14:textId="42FE4312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Fehlermeldung wird ausgegeben( evtl. Beschädigte Spieldatei).</w:t>
            </w:r>
          </w:p>
        </w:tc>
      </w:tr>
      <w:tr w:rsidR="06BE7964" w14:paraId="545412BC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5C69AFC" w14:textId="360B47E6" w:rsidR="06BE7964" w:rsidRDefault="06BE7964" w:rsidP="06BE7964">
            <w:r>
              <w:t>Akteure</w:t>
            </w:r>
          </w:p>
        </w:tc>
        <w:tc>
          <w:tcPr>
            <w:tcW w:w="4513" w:type="dxa"/>
          </w:tcPr>
          <w:p w14:paraId="7D036A2A" w14:textId="6502A9C2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System, Spieler</w:t>
            </w:r>
          </w:p>
        </w:tc>
      </w:tr>
      <w:tr w:rsidR="06BE7964" w14:paraId="5C71F21F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BA3014A" w14:textId="5CE01642" w:rsidR="06BE7964" w:rsidRDefault="06BE7964" w:rsidP="06BE7964">
            <w:r>
              <w:t>Auslösendes Ereignis</w:t>
            </w:r>
          </w:p>
        </w:tc>
        <w:tc>
          <w:tcPr>
            <w:tcW w:w="4513" w:type="dxa"/>
          </w:tcPr>
          <w:p w14:paraId="1195CA63" w14:textId="27B645C1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Klick auf Speichern/Laden</w:t>
            </w:r>
          </w:p>
        </w:tc>
      </w:tr>
      <w:tr w:rsidR="06BE7964" w14:paraId="299958F7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C00A184" w14:textId="7E117F5B" w:rsidR="06BE7964" w:rsidRDefault="06BE7964" w:rsidP="06BE7964">
            <w:r>
              <w:t>Beschreibung</w:t>
            </w:r>
          </w:p>
        </w:tc>
        <w:tc>
          <w:tcPr>
            <w:tcW w:w="4513" w:type="dxa"/>
          </w:tcPr>
          <w:p w14:paraId="1EEFC854" w14:textId="5F4CABBE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Klicken auf Speichern kann ein aktives für späteres Weiterspielen gespeichert werden.</w:t>
            </w:r>
          </w:p>
          <w:p w14:paraId="22E7CB17" w14:textId="21B653FD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Außerdem kann beim Klicken auf Laden ein altes Spiel fortgesetzt werden.</w:t>
            </w:r>
          </w:p>
        </w:tc>
      </w:tr>
    </w:tbl>
    <w:p w14:paraId="1727D9B9" w14:textId="0546F7AF" w:rsidR="06BE7964" w:rsidRDefault="06BE7964" w:rsidP="06BE7964">
      <w:r w:rsidRPr="06BE7964">
        <w:rPr>
          <w:rFonts w:ascii="Calibri" w:eastAsia="Calibri" w:hAnsi="Calibri" w:cs="Calibri"/>
        </w:rPr>
        <w:t>/ LF060 / "Der Hostrechner fungiert als Server."</w:t>
      </w:r>
    </w:p>
    <w:tbl>
      <w:tblPr>
        <w:tblStyle w:val="Gitternetztabelle1hell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6BE7964" w14:paraId="689346F0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0EFE809" w14:textId="303DA529" w:rsidR="06BE7964" w:rsidRDefault="06BE7964" w:rsidP="06BE7964">
            <w:r>
              <w:t>Anwendungsfall</w:t>
            </w:r>
          </w:p>
        </w:tc>
        <w:tc>
          <w:tcPr>
            <w:tcW w:w="4513" w:type="dxa"/>
          </w:tcPr>
          <w:p w14:paraId="62CEE4FC" w14:textId="3AF3CD10" w:rsidR="06BE7964" w:rsidRDefault="06BE7964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Hostrechner wird als Server verwendet.</w:t>
            </w:r>
          </w:p>
        </w:tc>
      </w:tr>
      <w:tr w:rsidR="06BE7964" w14:paraId="0695D120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57C2014" w14:textId="25663D68" w:rsidR="06BE7964" w:rsidRDefault="06BE7964" w:rsidP="06BE7964">
            <w:r>
              <w:t>Vorbedingung</w:t>
            </w:r>
          </w:p>
        </w:tc>
        <w:tc>
          <w:tcPr>
            <w:tcW w:w="4513" w:type="dxa"/>
          </w:tcPr>
          <w:p w14:paraId="521361AF" w14:textId="375497D1" w:rsidR="06BE7964" w:rsidRDefault="3939A51D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6BE7964" w14:paraId="52C7F0C9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22F9A74" w14:textId="7FAF493F" w:rsidR="06BE7964" w:rsidRDefault="3939A51D" w:rsidP="3939A51D">
            <w:pPr>
              <w:spacing w:after="160" w:line="259" w:lineRule="auto"/>
            </w:pPr>
            <w:r>
              <w:t>Ziel</w:t>
            </w:r>
          </w:p>
        </w:tc>
        <w:tc>
          <w:tcPr>
            <w:tcW w:w="4513" w:type="dxa"/>
          </w:tcPr>
          <w:p w14:paraId="144A1D40" w14:textId="584DFD93" w:rsidR="06BE7964" w:rsidRDefault="3939A51D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Hostrechner kann als Server für das Spiel verwendet werden.</w:t>
            </w:r>
          </w:p>
        </w:tc>
      </w:tr>
      <w:tr w:rsidR="06BE7964" w14:paraId="0FF05DD9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94ED59D" w14:textId="0513A78C" w:rsidR="06BE7964" w:rsidRDefault="06BE7964" w:rsidP="06BE7964">
            <w:r>
              <w:t>Nachbedingung bei Erfolg</w:t>
            </w:r>
          </w:p>
        </w:tc>
        <w:tc>
          <w:tcPr>
            <w:tcW w:w="4513" w:type="dxa"/>
          </w:tcPr>
          <w:p w14:paraId="0F6F5E29" w14:textId="355C6A25" w:rsidR="06BE7964" w:rsidRDefault="3939A51D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6BE7964" w14:paraId="5D8F0A5B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791F7B9" w14:textId="213BA2AF" w:rsidR="06BE7964" w:rsidRDefault="06BE7964" w:rsidP="06BE7964">
            <w:r>
              <w:t>Nachbedingung bei Fehlschlag</w:t>
            </w:r>
          </w:p>
        </w:tc>
        <w:tc>
          <w:tcPr>
            <w:tcW w:w="4513" w:type="dxa"/>
          </w:tcPr>
          <w:p w14:paraId="5C719E3A" w14:textId="30F11ACA" w:rsidR="06BE7964" w:rsidRDefault="3939A51D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6BE7964" w14:paraId="14B3E7FA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4667C02" w14:textId="360B47E6" w:rsidR="06BE7964" w:rsidRDefault="06BE7964" w:rsidP="06BE7964">
            <w:r>
              <w:t>Akteure</w:t>
            </w:r>
          </w:p>
        </w:tc>
        <w:tc>
          <w:tcPr>
            <w:tcW w:w="4513" w:type="dxa"/>
          </w:tcPr>
          <w:p w14:paraId="3133A801" w14:textId="1D730609" w:rsidR="06BE7964" w:rsidRDefault="3939A51D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6BE7964" w14:paraId="087470B8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893CA9A" w14:textId="5CE01642" w:rsidR="06BE7964" w:rsidRDefault="06BE7964" w:rsidP="06BE7964">
            <w:r>
              <w:t>Auslösendes Ereignis</w:t>
            </w:r>
          </w:p>
        </w:tc>
        <w:tc>
          <w:tcPr>
            <w:tcW w:w="4513" w:type="dxa"/>
          </w:tcPr>
          <w:p w14:paraId="4FC536D5" w14:textId="04512B12" w:rsidR="06BE7964" w:rsidRDefault="3939A51D" w:rsidP="06BE7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6BE7964" w14:paraId="748256A3" w14:textId="77777777" w:rsidTr="00BF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6EA3444" w14:textId="7E117F5B" w:rsidR="06BE7964" w:rsidRDefault="06BE7964" w:rsidP="06BE7964">
            <w:r>
              <w:t>Beschreibung</w:t>
            </w:r>
          </w:p>
        </w:tc>
        <w:tc>
          <w:tcPr>
            <w:tcW w:w="4513" w:type="dxa"/>
          </w:tcPr>
          <w:p w14:paraId="027064CC" w14:textId="50754E55" w:rsidR="06BE7964" w:rsidRDefault="00E37DAB" w:rsidP="00E3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ein Rechner</w:t>
            </w:r>
            <w:r w:rsidR="3939A51D">
              <w:t xml:space="preserve"> verwendet um das S</w:t>
            </w:r>
            <w:r>
              <w:t>piel zu hosten (Hostrechner) der als Server verwendet wird.</w:t>
            </w:r>
          </w:p>
        </w:tc>
      </w:tr>
    </w:tbl>
    <w:p w14:paraId="7759097F" w14:textId="7312E58A" w:rsidR="06BE7964" w:rsidRDefault="06BE7964" w:rsidP="06BE7964"/>
    <w:p w14:paraId="322AFB07" w14:textId="434BBBF2" w:rsidR="06BE7964" w:rsidRDefault="06BE7964" w:rsidP="06BE7964"/>
    <w:p w14:paraId="24C536C4" w14:textId="6B953310" w:rsidR="06BE7964" w:rsidRDefault="06BE7964" w:rsidP="06BE7964"/>
    <w:p w14:paraId="1EB69F06" w14:textId="26CF87D9" w:rsidR="06BE7964" w:rsidRDefault="06BE7964" w:rsidP="06BE7964"/>
    <w:sectPr w:rsidR="06BE7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BE7964"/>
    <w:rsid w:val="00386DB3"/>
    <w:rsid w:val="003C1FFB"/>
    <w:rsid w:val="008E4CF1"/>
    <w:rsid w:val="00A94324"/>
    <w:rsid w:val="00BF6B85"/>
    <w:rsid w:val="00C80D11"/>
    <w:rsid w:val="00E37DAB"/>
    <w:rsid w:val="06BE7964"/>
    <w:rsid w:val="3939A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8233"/>
  <w15:chartTrackingRefBased/>
  <w15:docId w15:val="{B6B13679-196F-4B1C-972F-AD96C534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BF6B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51B05314.dotm</Template>
  <TotalTime>0</TotalTime>
  <Pages>3</Pages>
  <Words>463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Nussbaum Justin</dc:creator>
  <cp:keywords/>
  <dc:description/>
  <cp:lastModifiedBy>Nussbaum Justin</cp:lastModifiedBy>
  <cp:revision>4</cp:revision>
  <dcterms:created xsi:type="dcterms:W3CDTF">2015-10-27T10:49:00Z</dcterms:created>
  <dcterms:modified xsi:type="dcterms:W3CDTF">2015-10-27T11:19:00Z</dcterms:modified>
</cp:coreProperties>
</file>