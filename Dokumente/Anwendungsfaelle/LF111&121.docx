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A45" w:rsidRDefault="00BA7A45" w:rsidP="00BA7A45">
      <w:r>
        <w:t>\LF111\ Klinkt sich ein Spieler in die Sitzung ein oder gibt den passenden Chatbefehl ein, wird ihm seine Rolle in dieser Sitzung angezeigt. [MA]</w:t>
      </w:r>
    </w:p>
    <w:p w:rsidR="00BA7A45" w:rsidRDefault="00BA7A45" w:rsidP="00BA7A45"/>
    <w:p w:rsidR="00BA7A45" w:rsidRDefault="00BA7A45" w:rsidP="00BA7A4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7A45" w:rsidTr="00A24EEA">
        <w:trPr>
          <w:trHeight w:val="425"/>
        </w:trPr>
        <w:tc>
          <w:tcPr>
            <w:tcW w:w="4531" w:type="dxa"/>
          </w:tcPr>
          <w:p w:rsidR="00BA7A45" w:rsidRPr="004773C4" w:rsidRDefault="00BA7A45" w:rsidP="00A24EEA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BA7A45" w:rsidRPr="00BA7A45" w:rsidRDefault="00BA7A45" w:rsidP="00A24EEA">
            <w:pPr>
              <w:rPr>
                <w:spacing w:val="2"/>
              </w:rPr>
            </w:pPr>
            <w:r>
              <w:rPr>
                <w:spacing w:val="2"/>
              </w:rPr>
              <w:t>Ein Spieler klinkt sich ins Spiel ein, oder gibt einen Chatbefehl ein.</w:t>
            </w:r>
          </w:p>
        </w:tc>
      </w:tr>
      <w:tr w:rsidR="00BA7A45" w:rsidTr="00A24EEA">
        <w:trPr>
          <w:trHeight w:val="417"/>
        </w:trPr>
        <w:tc>
          <w:tcPr>
            <w:tcW w:w="4531" w:type="dxa"/>
          </w:tcPr>
          <w:p w:rsidR="00BA7A45" w:rsidRPr="004773C4" w:rsidRDefault="00BA7A45" w:rsidP="00A24EEA">
            <w:pPr>
              <w:rPr>
                <w:b/>
              </w:rPr>
            </w:pPr>
            <w:r w:rsidRPr="004773C4"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BA7A45" w:rsidRDefault="00BA7A45" w:rsidP="00A24EEA">
            <w:r>
              <w:t>Spieler tritt bei oder Chatbefehl</w:t>
            </w:r>
          </w:p>
        </w:tc>
      </w:tr>
      <w:tr w:rsidR="00BA7A45" w:rsidTr="00A24EEA">
        <w:trPr>
          <w:trHeight w:val="422"/>
        </w:trPr>
        <w:tc>
          <w:tcPr>
            <w:tcW w:w="4531" w:type="dxa"/>
          </w:tcPr>
          <w:p w:rsidR="00BA7A45" w:rsidRPr="004773C4" w:rsidRDefault="00BA7A45" w:rsidP="00A24EEA">
            <w:pPr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4531" w:type="dxa"/>
          </w:tcPr>
          <w:p w:rsidR="00BA7A45" w:rsidRDefault="00BA7A45" w:rsidP="00A24EEA">
            <w:r>
              <w:t>Anzeigen der Rolle des Spielers</w:t>
            </w:r>
          </w:p>
        </w:tc>
      </w:tr>
      <w:tr w:rsidR="00BA7A45" w:rsidTr="00A24EEA">
        <w:trPr>
          <w:trHeight w:val="414"/>
        </w:trPr>
        <w:tc>
          <w:tcPr>
            <w:tcW w:w="4531" w:type="dxa"/>
          </w:tcPr>
          <w:p w:rsidR="00BA7A45" w:rsidRPr="004773C4" w:rsidRDefault="00BA7A45" w:rsidP="00A24EEA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BA7A45" w:rsidRDefault="00BA7A45" w:rsidP="00A24EEA">
            <w:r>
              <w:t>Die Rolle wird angezeigt</w:t>
            </w:r>
          </w:p>
        </w:tc>
      </w:tr>
      <w:tr w:rsidR="00BA7A45" w:rsidTr="00A24EEA">
        <w:trPr>
          <w:trHeight w:val="392"/>
        </w:trPr>
        <w:tc>
          <w:tcPr>
            <w:tcW w:w="4531" w:type="dxa"/>
          </w:tcPr>
          <w:p w:rsidR="00BA7A45" w:rsidRPr="004773C4" w:rsidRDefault="00BA7A45" w:rsidP="00A24EEA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BA7A45" w:rsidRDefault="00BA7A45" w:rsidP="00A24EEA">
            <w:r>
              <w:t>/</w:t>
            </w:r>
          </w:p>
        </w:tc>
      </w:tr>
      <w:tr w:rsidR="00BA7A45" w:rsidTr="00A24EEA">
        <w:trPr>
          <w:trHeight w:val="440"/>
        </w:trPr>
        <w:tc>
          <w:tcPr>
            <w:tcW w:w="4531" w:type="dxa"/>
          </w:tcPr>
          <w:p w:rsidR="00BA7A45" w:rsidRPr="004773C4" w:rsidRDefault="00BA7A45" w:rsidP="00A24EEA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BA7A45" w:rsidRDefault="00BA7A45" w:rsidP="00A24EEA">
            <w:r>
              <w:t>Spieler, Chat</w:t>
            </w:r>
          </w:p>
        </w:tc>
      </w:tr>
      <w:tr w:rsidR="00BA7A45" w:rsidTr="00A24EEA">
        <w:trPr>
          <w:trHeight w:val="438"/>
        </w:trPr>
        <w:tc>
          <w:tcPr>
            <w:tcW w:w="4531" w:type="dxa"/>
          </w:tcPr>
          <w:p w:rsidR="00BA7A45" w:rsidRPr="004773C4" w:rsidRDefault="00BA7A45" w:rsidP="00A24EEA">
            <w:pPr>
              <w:rPr>
                <w:b/>
              </w:rPr>
            </w:pPr>
            <w:r w:rsidRPr="004773C4">
              <w:rPr>
                <w:b/>
              </w:rPr>
              <w:t xml:space="preserve">Auslösendes </w:t>
            </w:r>
            <w:r>
              <w:rPr>
                <w:b/>
              </w:rPr>
              <w:t>E</w:t>
            </w:r>
            <w:r w:rsidRPr="004773C4">
              <w:rPr>
                <w:b/>
              </w:rPr>
              <w:t>reignis</w:t>
            </w:r>
          </w:p>
        </w:tc>
        <w:tc>
          <w:tcPr>
            <w:tcW w:w="4531" w:type="dxa"/>
          </w:tcPr>
          <w:p w:rsidR="00BA7A45" w:rsidRDefault="00BA7A45" w:rsidP="00A24EEA">
            <w:r>
              <w:t>Chatbefehl, Beitritt</w:t>
            </w:r>
          </w:p>
        </w:tc>
      </w:tr>
      <w:tr w:rsidR="00BA7A45" w:rsidTr="00A24EEA">
        <w:trPr>
          <w:trHeight w:val="544"/>
        </w:trPr>
        <w:tc>
          <w:tcPr>
            <w:tcW w:w="4531" w:type="dxa"/>
          </w:tcPr>
          <w:p w:rsidR="00BA7A45" w:rsidRPr="004773C4" w:rsidRDefault="00BA7A45" w:rsidP="00A24EEA">
            <w:pPr>
              <w:rPr>
                <w:b/>
              </w:rPr>
            </w:pPr>
            <w:r w:rsidRPr="004773C4"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BA7A45" w:rsidRDefault="00BA7A45" w:rsidP="00A24EEA">
            <w:r>
              <w:t>Wenn ein Spieler dem Spiel beitritt oder er während des Spiels einen entsprechenden Befehl eingibt wird ihm seine Rolle im Spiel angezeigt.</w:t>
            </w:r>
          </w:p>
        </w:tc>
      </w:tr>
    </w:tbl>
    <w:p w:rsidR="00BA7A45" w:rsidRDefault="00BA7A45" w:rsidP="00BA7A45"/>
    <w:p w:rsidR="00BA7A45" w:rsidRDefault="00BA7A45" w:rsidP="00BA7A45"/>
    <w:p w:rsidR="00BA7A45" w:rsidRDefault="00BA7A45" w:rsidP="00BA7A45">
      <w:r>
        <w:t>\LF121\ Das Hochladen von Dateien von Nicht-Hosts muss von dem Host bestätigt werden. [MA]</w:t>
      </w:r>
    </w:p>
    <w:p w:rsidR="00E35069" w:rsidRDefault="00BA7A45"/>
    <w:p w:rsidR="00BA7A45" w:rsidRDefault="00BA7A45" w:rsidP="00BA7A4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7A45" w:rsidTr="00A24EEA">
        <w:trPr>
          <w:trHeight w:val="425"/>
        </w:trPr>
        <w:tc>
          <w:tcPr>
            <w:tcW w:w="4531" w:type="dxa"/>
          </w:tcPr>
          <w:p w:rsidR="00BA7A45" w:rsidRPr="004773C4" w:rsidRDefault="00BA7A45" w:rsidP="00A24EEA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BA7A45" w:rsidRDefault="00BA7A45" w:rsidP="00BA7A45">
            <w:r>
              <w:rPr>
                <w:spacing w:val="2"/>
              </w:rPr>
              <w:t>Der Host muss das Hochladen von Dateien von anderen Spielern bestätigen</w:t>
            </w:r>
          </w:p>
        </w:tc>
      </w:tr>
      <w:tr w:rsidR="00BA7A45" w:rsidTr="00A24EEA">
        <w:trPr>
          <w:trHeight w:val="417"/>
        </w:trPr>
        <w:tc>
          <w:tcPr>
            <w:tcW w:w="4531" w:type="dxa"/>
          </w:tcPr>
          <w:p w:rsidR="00BA7A45" w:rsidRPr="004773C4" w:rsidRDefault="00BA7A45" w:rsidP="00A24EEA">
            <w:pPr>
              <w:rPr>
                <w:b/>
              </w:rPr>
            </w:pPr>
            <w:r w:rsidRPr="004773C4"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BA7A45" w:rsidRDefault="00BA7A45" w:rsidP="00A24EEA">
            <w:r>
              <w:t>Ein Spieler lädt eine Datei hoch</w:t>
            </w:r>
          </w:p>
        </w:tc>
      </w:tr>
      <w:tr w:rsidR="00BA7A45" w:rsidTr="00A24EEA">
        <w:trPr>
          <w:trHeight w:val="422"/>
        </w:trPr>
        <w:tc>
          <w:tcPr>
            <w:tcW w:w="4531" w:type="dxa"/>
          </w:tcPr>
          <w:p w:rsidR="00BA7A45" w:rsidRPr="004773C4" w:rsidRDefault="00BA7A45" w:rsidP="00A24EEA">
            <w:pPr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4531" w:type="dxa"/>
          </w:tcPr>
          <w:p w:rsidR="00BA7A45" w:rsidRDefault="00BA7A45" w:rsidP="00A24EEA">
            <w:r>
              <w:t>Regulierung der Dateien die hochgeladen werden</w:t>
            </w:r>
          </w:p>
        </w:tc>
      </w:tr>
      <w:tr w:rsidR="00BA7A45" w:rsidTr="00A24EEA">
        <w:trPr>
          <w:trHeight w:val="414"/>
        </w:trPr>
        <w:tc>
          <w:tcPr>
            <w:tcW w:w="4531" w:type="dxa"/>
          </w:tcPr>
          <w:p w:rsidR="00BA7A45" w:rsidRPr="004773C4" w:rsidRDefault="00BA7A45" w:rsidP="00A24EEA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BA7A45" w:rsidRDefault="00BA7A45" w:rsidP="00A24EEA">
            <w:r>
              <w:t>/</w:t>
            </w:r>
          </w:p>
        </w:tc>
        <w:bookmarkStart w:id="0" w:name="_GoBack"/>
        <w:bookmarkEnd w:id="0"/>
      </w:tr>
      <w:tr w:rsidR="00BA7A45" w:rsidTr="00A24EEA">
        <w:trPr>
          <w:trHeight w:val="392"/>
        </w:trPr>
        <w:tc>
          <w:tcPr>
            <w:tcW w:w="4531" w:type="dxa"/>
          </w:tcPr>
          <w:p w:rsidR="00BA7A45" w:rsidRPr="004773C4" w:rsidRDefault="00BA7A45" w:rsidP="00A24EEA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BA7A45" w:rsidRDefault="00BA7A45" w:rsidP="00A24EEA">
            <w:r>
              <w:t>/</w:t>
            </w:r>
          </w:p>
        </w:tc>
      </w:tr>
      <w:tr w:rsidR="00BA7A45" w:rsidTr="00A24EEA">
        <w:trPr>
          <w:trHeight w:val="440"/>
        </w:trPr>
        <w:tc>
          <w:tcPr>
            <w:tcW w:w="4531" w:type="dxa"/>
          </w:tcPr>
          <w:p w:rsidR="00BA7A45" w:rsidRPr="004773C4" w:rsidRDefault="00BA7A45" w:rsidP="00A24EEA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BA7A45" w:rsidRDefault="00BA7A45" w:rsidP="00A24EEA">
            <w:r>
              <w:t>Spieler, System, Host</w:t>
            </w:r>
          </w:p>
        </w:tc>
      </w:tr>
      <w:tr w:rsidR="00BA7A45" w:rsidTr="00A24EEA">
        <w:trPr>
          <w:trHeight w:val="438"/>
        </w:trPr>
        <w:tc>
          <w:tcPr>
            <w:tcW w:w="4531" w:type="dxa"/>
          </w:tcPr>
          <w:p w:rsidR="00BA7A45" w:rsidRPr="004773C4" w:rsidRDefault="00BA7A45" w:rsidP="00A24EEA">
            <w:pPr>
              <w:rPr>
                <w:b/>
              </w:rPr>
            </w:pPr>
            <w:r w:rsidRPr="004773C4">
              <w:rPr>
                <w:b/>
              </w:rPr>
              <w:t xml:space="preserve">Auslösendes </w:t>
            </w:r>
            <w:r>
              <w:rPr>
                <w:b/>
              </w:rPr>
              <w:t>E</w:t>
            </w:r>
            <w:r w:rsidRPr="004773C4">
              <w:rPr>
                <w:b/>
              </w:rPr>
              <w:t>reignis</w:t>
            </w:r>
          </w:p>
        </w:tc>
        <w:tc>
          <w:tcPr>
            <w:tcW w:w="4531" w:type="dxa"/>
          </w:tcPr>
          <w:p w:rsidR="00BA7A45" w:rsidRDefault="00BA7A45" w:rsidP="00A24EEA">
            <w:r>
              <w:t>Ein Spieler lädt eine Datei hoch</w:t>
            </w:r>
          </w:p>
        </w:tc>
      </w:tr>
      <w:tr w:rsidR="00BA7A45" w:rsidTr="00A24EEA">
        <w:trPr>
          <w:trHeight w:val="544"/>
        </w:trPr>
        <w:tc>
          <w:tcPr>
            <w:tcW w:w="4531" w:type="dxa"/>
          </w:tcPr>
          <w:p w:rsidR="00BA7A45" w:rsidRPr="004773C4" w:rsidRDefault="00BA7A45" w:rsidP="00A24EEA">
            <w:pPr>
              <w:rPr>
                <w:b/>
              </w:rPr>
            </w:pPr>
            <w:r w:rsidRPr="004773C4"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BA7A45" w:rsidRDefault="00BA7A45" w:rsidP="00A24EEA">
            <w:r>
              <w:t xml:space="preserve">Wenn ein Spieler der nicht der Host ist, Dateien </w:t>
            </w:r>
            <w:proofErr w:type="spellStart"/>
            <w:r>
              <w:t>hochlädt</w:t>
            </w:r>
            <w:proofErr w:type="spellEnd"/>
            <w:r>
              <w:t>, muss dies vom Host bestätigt werden.</w:t>
            </w:r>
          </w:p>
        </w:tc>
      </w:tr>
    </w:tbl>
    <w:p w:rsidR="00BA7A45" w:rsidRDefault="00BA7A45"/>
    <w:sectPr w:rsidR="00BA7A45" w:rsidSect="00A558F7">
      <w:pgSz w:w="11906" w:h="16838" w:code="9"/>
      <w:pgMar w:top="1134" w:right="851" w:bottom="1701" w:left="1418" w:header="709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45"/>
    <w:rsid w:val="00176593"/>
    <w:rsid w:val="004A69C7"/>
    <w:rsid w:val="0092210D"/>
    <w:rsid w:val="00AB40FA"/>
    <w:rsid w:val="00B931F4"/>
    <w:rsid w:val="00BA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DD0E2-3985-4F70-BBEB-409BB1E5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A7A45"/>
    <w:pPr>
      <w:spacing w:after="0" w:line="240" w:lineRule="auto"/>
    </w:pPr>
    <w:rPr>
      <w:rFonts w:ascii="Arial" w:hAnsi="Arial" w:cs="Arial"/>
      <w:sz w:val="2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A7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5EBCB587.dotm</Template>
  <TotalTime>0</TotalTime>
  <Pages>1</Pages>
  <Words>159</Words>
  <Characters>1005</Characters>
  <Application>Microsoft Office Word</Application>
  <DocSecurity>0</DocSecurity>
  <Lines>8</Lines>
  <Paragraphs>2</Paragraphs>
  <ScaleCrop>false</ScaleCrop>
  <Company>b.i.b. e.V.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Hoffmeister Alexander</dc:creator>
  <cp:keywords/>
  <dc:description/>
  <cp:lastModifiedBy>Hoffmeister Alexander</cp:lastModifiedBy>
  <cp:revision>1</cp:revision>
  <dcterms:created xsi:type="dcterms:W3CDTF">2015-11-02T12:54:00Z</dcterms:created>
  <dcterms:modified xsi:type="dcterms:W3CDTF">2015-11-02T13:02:00Z</dcterms:modified>
</cp:coreProperties>
</file>