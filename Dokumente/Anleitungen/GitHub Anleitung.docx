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DC65D" w14:textId="77777777" w:rsidR="00C01DA6" w:rsidRPr="00C01DA6" w:rsidRDefault="00C01DA6" w:rsidP="00C01DA6">
      <w:pPr>
        <w:pStyle w:val="berschrift1"/>
        <w:rPr>
          <w:lang w:val="en-US"/>
        </w:rPr>
      </w:pPr>
      <w:r w:rsidRPr="00C01DA6">
        <w:rPr>
          <w:lang w:val="en-US"/>
        </w:rPr>
        <w:t>Einrichten</w:t>
      </w:r>
    </w:p>
    <w:p w14:paraId="21DFB860" w14:textId="11897659" w:rsidR="00C01DA6" w:rsidRPr="00C01DA6" w:rsidRDefault="00C01DA6" w:rsidP="00074CEF">
      <w:pPr>
        <w:pStyle w:val="Listenabsatz"/>
        <w:numPr>
          <w:ilvl w:val="0"/>
          <w:numId w:val="5"/>
        </w:numPr>
        <w:rPr>
          <w:lang w:val="en-US"/>
        </w:rPr>
      </w:pPr>
      <w:r w:rsidRPr="00C01DA6">
        <w:rPr>
          <w:lang w:val="en-US"/>
        </w:rPr>
        <w:t xml:space="preserve">git </w:t>
      </w:r>
      <w:r w:rsidR="001C68EE">
        <w:rPr>
          <w:lang w:val="en-US"/>
        </w:rPr>
        <w:t>init</w:t>
      </w:r>
    </w:p>
    <w:p w14:paraId="1EB10582" w14:textId="77777777" w:rsidR="00C01DA6" w:rsidRPr="00C01DA6" w:rsidRDefault="00C01DA6" w:rsidP="00074CEF">
      <w:pPr>
        <w:pStyle w:val="Listenabsatz"/>
        <w:numPr>
          <w:ilvl w:val="0"/>
          <w:numId w:val="5"/>
        </w:numPr>
        <w:rPr>
          <w:lang w:val="en-US"/>
        </w:rPr>
      </w:pPr>
      <w:r w:rsidRPr="00C01DA6">
        <w:rPr>
          <w:lang w:val="en-US"/>
        </w:rPr>
        <w:t>git config --global credential.helper wincred</w:t>
      </w:r>
    </w:p>
    <w:p w14:paraId="082CFC69" w14:textId="77777777" w:rsidR="00C01DA6" w:rsidRPr="00C01DA6" w:rsidRDefault="00C01DA6" w:rsidP="00074CEF">
      <w:pPr>
        <w:pStyle w:val="Listenabsatz"/>
        <w:numPr>
          <w:ilvl w:val="0"/>
          <w:numId w:val="5"/>
        </w:numPr>
        <w:rPr>
          <w:lang w:val="en-US"/>
        </w:rPr>
      </w:pPr>
      <w:r w:rsidRPr="00C01DA6">
        <w:rPr>
          <w:lang w:val="en-US"/>
        </w:rPr>
        <w:t>git config --global user.name "YOUR NAME"</w:t>
      </w:r>
    </w:p>
    <w:p w14:paraId="40DBF3C1" w14:textId="77777777" w:rsidR="00C01DA6" w:rsidRDefault="00C01DA6" w:rsidP="00074CEF">
      <w:pPr>
        <w:pStyle w:val="Listenabsatz"/>
        <w:numPr>
          <w:ilvl w:val="0"/>
          <w:numId w:val="5"/>
        </w:numPr>
        <w:rPr>
          <w:lang w:val="en-US"/>
        </w:rPr>
      </w:pPr>
      <w:r w:rsidRPr="00C01DA6">
        <w:rPr>
          <w:lang w:val="en-US"/>
        </w:rPr>
        <w:t>git config --global user.email "</w:t>
      </w:r>
      <w:r w:rsidRPr="00074CEF">
        <w:rPr>
          <w:lang w:val="en-US"/>
        </w:rPr>
        <w:t>YOUR EMAIL ADDRESS</w:t>
      </w:r>
      <w:r w:rsidRPr="00C01DA6">
        <w:rPr>
          <w:lang w:val="en-US"/>
        </w:rPr>
        <w:t>"</w:t>
      </w:r>
    </w:p>
    <w:p w14:paraId="7D74EDF8" w14:textId="04AE9FF0" w:rsidR="00924260" w:rsidRDefault="00A41DBE" w:rsidP="00924260">
      <w:pPr>
        <w:pStyle w:val="Listenabsatz"/>
        <w:numPr>
          <w:ilvl w:val="0"/>
          <w:numId w:val="5"/>
        </w:numPr>
        <w:rPr>
          <w:lang w:val="en-US"/>
        </w:rPr>
      </w:pPr>
      <w:r w:rsidRPr="00924260">
        <w:rPr>
          <w:lang w:val="en-US"/>
        </w:rPr>
        <w:t>git remote add origin</w:t>
      </w:r>
      <w:r w:rsidRPr="00924260">
        <w:rPr>
          <w:lang w:val="en-US"/>
        </w:rPr>
        <w:t xml:space="preserve"> </w:t>
      </w:r>
      <w:hyperlink r:id="rId5" w:history="1">
        <w:r w:rsidR="00924260" w:rsidRPr="00B33617">
          <w:rPr>
            <w:rStyle w:val="Hyperlink"/>
            <w:lang w:val="en-US"/>
          </w:rPr>
          <w:t>https://github.com/Nerokin/PBG2H14A-WiFen.git</w:t>
        </w:r>
      </w:hyperlink>
    </w:p>
    <w:p w14:paraId="51230203" w14:textId="2D778BE4" w:rsidR="00C01DA6" w:rsidRPr="00E35888" w:rsidRDefault="00A41DBE" w:rsidP="00BA39E0">
      <w:pPr>
        <w:pStyle w:val="Listenabsatz"/>
        <w:numPr>
          <w:ilvl w:val="0"/>
          <w:numId w:val="5"/>
        </w:numPr>
        <w:rPr>
          <w:lang w:val="en-US"/>
        </w:rPr>
      </w:pPr>
      <w:r w:rsidRPr="00E35888">
        <w:rPr>
          <w:lang w:val="en-US"/>
        </w:rPr>
        <w:t>git pull origin master</w:t>
      </w:r>
    </w:p>
    <w:p w14:paraId="47111132" w14:textId="094D79DA" w:rsidR="003D330E" w:rsidRDefault="00DE60F2" w:rsidP="004C10CD">
      <w:pPr>
        <w:pStyle w:val="berschrift1"/>
        <w:rPr>
          <w:lang w:val="en-US"/>
        </w:rPr>
      </w:pPr>
      <w:r>
        <w:rPr>
          <w:lang w:val="en-US"/>
        </w:rPr>
        <w:t>Synchronisieren mit dem Server</w:t>
      </w:r>
    </w:p>
    <w:p w14:paraId="2CC1D085" w14:textId="4BC767E9" w:rsidR="00DE60F2" w:rsidRPr="00DE60F2" w:rsidRDefault="00DE60F2" w:rsidP="00BD5570">
      <w:pPr>
        <w:pStyle w:val="berschrift3"/>
        <w:rPr>
          <w:lang w:val="en-US"/>
        </w:rPr>
      </w:pPr>
      <w:r>
        <w:rPr>
          <w:lang w:val="en-US"/>
        </w:rPr>
        <w:t>Hochladen</w:t>
      </w:r>
    </w:p>
    <w:p w14:paraId="7C48474E" w14:textId="60A6172B" w:rsidR="00DE60F2" w:rsidRDefault="00DE60F2" w:rsidP="003E07C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add –A</w:t>
      </w:r>
    </w:p>
    <w:p w14:paraId="3F2E1517" w14:textId="3BC3074B" w:rsidR="00DE60F2" w:rsidRDefault="00DE60F2" w:rsidP="003E07C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commit –m “Beschreibung”</w:t>
      </w:r>
    </w:p>
    <w:p w14:paraId="43FB8A98" w14:textId="5D1C9660" w:rsidR="00DE60F2" w:rsidRDefault="00DE60F2" w:rsidP="003E07C6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push –u origin master</w:t>
      </w:r>
      <w:bookmarkStart w:id="0" w:name="_GoBack"/>
      <w:bookmarkEnd w:id="0"/>
    </w:p>
    <w:p w14:paraId="3BEA3A93" w14:textId="6FB18236" w:rsidR="00DE60F2" w:rsidRDefault="00DE60F2" w:rsidP="00BD5570">
      <w:pPr>
        <w:pStyle w:val="berschrift3"/>
        <w:rPr>
          <w:lang w:val="en-US"/>
        </w:rPr>
      </w:pPr>
      <w:r>
        <w:rPr>
          <w:lang w:val="en-US"/>
        </w:rPr>
        <w:t>Runterladen</w:t>
      </w:r>
    </w:p>
    <w:p w14:paraId="07DD4F47" w14:textId="4CCE2A3C" w:rsidR="00DE60F2" w:rsidRPr="00DE60F2" w:rsidRDefault="00DE60F2" w:rsidP="00DE60F2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pull origin master</w:t>
      </w:r>
    </w:p>
    <w:sectPr w:rsidR="00DE60F2" w:rsidRPr="00DE60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00B6"/>
    <w:multiLevelType w:val="hybridMultilevel"/>
    <w:tmpl w:val="018834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25DF2"/>
    <w:multiLevelType w:val="hybridMultilevel"/>
    <w:tmpl w:val="AFE809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41ACB"/>
    <w:multiLevelType w:val="hybridMultilevel"/>
    <w:tmpl w:val="57188A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E0650"/>
    <w:multiLevelType w:val="hybridMultilevel"/>
    <w:tmpl w:val="BF1ADC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D4497"/>
    <w:multiLevelType w:val="hybridMultilevel"/>
    <w:tmpl w:val="BD726CB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>
      <w:start w:val="1"/>
      <w:numFmt w:val="lowerLetter"/>
      <w:lvlText w:val="%8."/>
      <w:lvlJc w:val="left"/>
      <w:pPr>
        <w:ind w:left="5400" w:hanging="360"/>
      </w:pPr>
    </w:lvl>
    <w:lvl w:ilvl="8" w:tplc="0407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366857"/>
    <w:multiLevelType w:val="hybridMultilevel"/>
    <w:tmpl w:val="574A1A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30655"/>
    <w:multiLevelType w:val="hybridMultilevel"/>
    <w:tmpl w:val="57188A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D0"/>
    <w:rsid w:val="00074CEF"/>
    <w:rsid w:val="001C68EE"/>
    <w:rsid w:val="003D330E"/>
    <w:rsid w:val="003E07C6"/>
    <w:rsid w:val="00483A0A"/>
    <w:rsid w:val="004C10CD"/>
    <w:rsid w:val="005D51D0"/>
    <w:rsid w:val="00924260"/>
    <w:rsid w:val="00A41DBE"/>
    <w:rsid w:val="00BD5570"/>
    <w:rsid w:val="00C01DA6"/>
    <w:rsid w:val="00DE60F2"/>
    <w:rsid w:val="00E35888"/>
    <w:rsid w:val="00E3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4490"/>
  <w15:chartTrackingRefBased/>
  <w15:docId w15:val="{548AA57A-F8E7-4609-8026-84611CE7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1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6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5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10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C1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C10C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mand">
    <w:name w:val="command"/>
    <w:basedOn w:val="Absatz-Standardschriftart"/>
    <w:rsid w:val="004C10CD"/>
  </w:style>
  <w:style w:type="paragraph" w:styleId="Listenabsatz">
    <w:name w:val="List Paragraph"/>
    <w:basedOn w:val="Standard"/>
    <w:uiPriority w:val="34"/>
    <w:qFormat/>
    <w:rsid w:val="004C10CD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4C10CD"/>
    <w:rPr>
      <w:i/>
      <w:i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01DA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01DA6"/>
    <w:pPr>
      <w:spacing w:after="160" w:line="240" w:lineRule="auto"/>
    </w:pPr>
    <w:rPr>
      <w:noProof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01DA6"/>
    <w:rPr>
      <w:noProof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1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1DA6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41DBE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6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557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68EE"/>
    <w:pPr>
      <w:spacing w:after="200"/>
    </w:pPr>
    <w:rPr>
      <w:b/>
      <w:bCs/>
      <w:noProof w:val="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68EE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rokin/PBG2H14A-WiFe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929F87D6.dotm</Template>
  <TotalTime>0</TotalTime>
  <Pages>1</Pages>
  <Words>62</Words>
  <Characters>393</Characters>
  <Application>Microsoft Office Word</Application>
  <DocSecurity>0</DocSecurity>
  <Lines>3</Lines>
  <Paragraphs>1</Paragraphs>
  <ScaleCrop>false</ScaleCrop>
  <Company>b.i.b.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Brinkmann Marc</dc:creator>
  <cp:keywords/>
  <dc:description/>
  <cp:lastModifiedBy>Brinkmann Marc</cp:lastModifiedBy>
  <cp:revision>14</cp:revision>
  <dcterms:created xsi:type="dcterms:W3CDTF">2015-10-07T08:50:00Z</dcterms:created>
  <dcterms:modified xsi:type="dcterms:W3CDTF">2015-10-07T08:56:00Z</dcterms:modified>
</cp:coreProperties>
</file>