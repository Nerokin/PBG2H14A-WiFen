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F38" w:rsidRDefault="00E84F38" w:rsidP="00E84F38">
      <w:pPr>
        <w:pStyle w:val="Titel"/>
        <w:jc w:val="center"/>
      </w:pPr>
    </w:p>
    <w:p w:rsidR="00E84F38" w:rsidRDefault="00E84F38" w:rsidP="00E84F38">
      <w:pPr>
        <w:pStyle w:val="Titel"/>
        <w:jc w:val="center"/>
      </w:pPr>
    </w:p>
    <w:p w:rsidR="00C6496C" w:rsidRPr="00067170" w:rsidRDefault="00067170" w:rsidP="00E84F38">
      <w:pPr>
        <w:pStyle w:val="Titel"/>
        <w:jc w:val="center"/>
        <w:rPr>
          <w:rFonts w:cstheme="minorHAnsi"/>
          <w:b/>
          <w:color w:val="262626" w:themeColor="text1" w:themeTint="D9"/>
          <w:spacing w:val="0"/>
          <w:sz w:val="70"/>
          <w:szCs w:val="7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67170">
        <w:rPr>
          <w:rFonts w:cstheme="minorHAnsi"/>
          <w:b/>
          <w:color w:val="262626" w:themeColor="text1" w:themeTint="D9"/>
          <w:spacing w:val="0"/>
          <w:sz w:val="70"/>
          <w:szCs w:val="7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Implementierungsdokumentation</w:t>
      </w:r>
    </w:p>
    <w:p w:rsidR="00EB33F8" w:rsidRPr="00E84F38" w:rsidRDefault="00EB33F8" w:rsidP="00E84F38">
      <w:pPr>
        <w:jc w:val="center"/>
        <w:rPr>
          <w:b/>
          <w:color w:val="262626" w:themeColor="text1" w:themeTint="D9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B33F8" w:rsidRPr="00D673D8" w:rsidRDefault="00EB33F8" w:rsidP="00E84F38">
      <w:pPr>
        <w:jc w:val="center"/>
        <w:rPr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3D8">
        <w:rPr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Werkzeugsammlung für Brettspiele in Form einer Netzwerkanwendung</w:t>
      </w:r>
    </w:p>
    <w:p w:rsidR="00EB33F8" w:rsidRPr="00067170" w:rsidRDefault="00EB33F8" w:rsidP="00E84F38">
      <w:pPr>
        <w:jc w:val="center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170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„</w:t>
      </w:r>
      <w:proofErr w:type="spellStart"/>
      <w:r w:rsidRPr="00067170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WiFeN</w:t>
      </w:r>
      <w:proofErr w:type="spellEnd"/>
      <w:r w:rsidRPr="00067170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</w:p>
    <w:p w:rsidR="00EB33F8" w:rsidRPr="00067170" w:rsidRDefault="00EB33F8" w:rsidP="00E84F38">
      <w:pPr>
        <w:jc w:val="center"/>
        <w:rPr>
          <w:szCs w:val="24"/>
        </w:rPr>
      </w:pPr>
    </w:p>
    <w:p w:rsidR="00EB33F8" w:rsidRPr="00067170" w:rsidRDefault="00EB33F8" w:rsidP="00E84F38">
      <w:pPr>
        <w:jc w:val="center"/>
        <w:rPr>
          <w:i/>
          <w:szCs w:val="24"/>
        </w:rPr>
      </w:pPr>
      <w:proofErr w:type="spellStart"/>
      <w:r w:rsidRPr="00067170">
        <w:rPr>
          <w:i/>
          <w:szCs w:val="24"/>
        </w:rPr>
        <w:t>bib</w:t>
      </w:r>
      <w:proofErr w:type="spellEnd"/>
      <w:r w:rsidRPr="00067170">
        <w:rPr>
          <w:i/>
          <w:szCs w:val="24"/>
        </w:rPr>
        <w:t xml:space="preserve"> e.V. International College</w:t>
      </w:r>
    </w:p>
    <w:p w:rsidR="00EB33F8" w:rsidRPr="00067170" w:rsidRDefault="00EB33F8" w:rsidP="00E84F38">
      <w:pPr>
        <w:jc w:val="center"/>
        <w:rPr>
          <w:szCs w:val="24"/>
        </w:rPr>
      </w:pPr>
    </w:p>
    <w:p w:rsidR="00EB33F8" w:rsidRPr="00B31EDB" w:rsidRDefault="00EB33F8" w:rsidP="00E84F38">
      <w:pPr>
        <w:jc w:val="center"/>
        <w:rPr>
          <w:szCs w:val="24"/>
        </w:rPr>
      </w:pPr>
      <w:r w:rsidRPr="00D673D8">
        <w:rPr>
          <w:b/>
          <w:szCs w:val="24"/>
        </w:rPr>
        <w:t>Klasse:</w:t>
      </w:r>
      <w:r w:rsidRPr="00B31EDB">
        <w:rPr>
          <w:szCs w:val="24"/>
        </w:rPr>
        <w:t xml:space="preserve"> </w:t>
      </w:r>
      <w:bookmarkStart w:id="0" w:name="_GoBack"/>
      <w:bookmarkEnd w:id="0"/>
      <w:r w:rsidRPr="00B31EDB">
        <w:rPr>
          <w:szCs w:val="24"/>
        </w:rPr>
        <w:t>PBG2H14A</w:t>
      </w:r>
    </w:p>
    <w:p w:rsidR="00EB33F8" w:rsidRPr="00B31EDB" w:rsidRDefault="00EB33F8" w:rsidP="00E84F38">
      <w:pPr>
        <w:jc w:val="center"/>
        <w:rPr>
          <w:szCs w:val="24"/>
        </w:rPr>
      </w:pPr>
      <w:r w:rsidRPr="00D673D8">
        <w:rPr>
          <w:b/>
          <w:szCs w:val="24"/>
        </w:rPr>
        <w:t>Dozent:</w:t>
      </w:r>
      <w:r w:rsidRPr="00B31EDB">
        <w:rPr>
          <w:szCs w:val="24"/>
        </w:rPr>
        <w:t xml:space="preserve"> Nadine Hellweg</w:t>
      </w:r>
    </w:p>
    <w:p w:rsidR="00EB33F8" w:rsidRPr="00B31EDB" w:rsidRDefault="00EB33F8" w:rsidP="00E84F38">
      <w:pPr>
        <w:jc w:val="center"/>
        <w:rPr>
          <w:szCs w:val="24"/>
        </w:rPr>
      </w:pPr>
      <w:r w:rsidRPr="00D673D8">
        <w:rPr>
          <w:b/>
          <w:szCs w:val="24"/>
        </w:rPr>
        <w:t>Semester:</w:t>
      </w:r>
      <w:r w:rsidRPr="00B31EDB">
        <w:rPr>
          <w:szCs w:val="24"/>
        </w:rPr>
        <w:t xml:space="preserve"> Winter 2015/16</w:t>
      </w:r>
    </w:p>
    <w:p w:rsidR="00EB33F8" w:rsidRPr="00B31EDB" w:rsidRDefault="00EB33F8" w:rsidP="00D673D8">
      <w:pPr>
        <w:jc w:val="center"/>
        <w:rPr>
          <w:szCs w:val="24"/>
        </w:rPr>
      </w:pPr>
      <w:r w:rsidRPr="00D673D8">
        <w:rPr>
          <w:b/>
          <w:szCs w:val="24"/>
        </w:rPr>
        <w:t>Abgabe:</w:t>
      </w:r>
      <w:r w:rsidR="00067170">
        <w:rPr>
          <w:szCs w:val="24"/>
        </w:rPr>
        <w:t xml:space="preserve"> 08</w:t>
      </w:r>
      <w:r w:rsidR="00D673D8">
        <w:rPr>
          <w:szCs w:val="24"/>
        </w:rPr>
        <w:t>.</w:t>
      </w:r>
      <w:r w:rsidR="00067170">
        <w:rPr>
          <w:szCs w:val="24"/>
        </w:rPr>
        <w:t>01</w:t>
      </w:r>
      <w:r w:rsidR="00D673D8">
        <w:rPr>
          <w:szCs w:val="24"/>
        </w:rPr>
        <w:t>.201</w:t>
      </w:r>
      <w:r w:rsidR="00067170">
        <w:rPr>
          <w:szCs w:val="24"/>
        </w:rPr>
        <w:t>6</w:t>
      </w:r>
    </w:p>
    <w:p w:rsidR="0028155D" w:rsidRPr="00B31EDB" w:rsidRDefault="0028155D" w:rsidP="00D673D8">
      <w:pPr>
        <w:jc w:val="center"/>
        <w:rPr>
          <w:szCs w:val="24"/>
        </w:rPr>
      </w:pPr>
      <w:r w:rsidRPr="00B31EDB">
        <w:rPr>
          <w:szCs w:val="24"/>
        </w:rPr>
        <w:br w:type="page"/>
      </w:r>
    </w:p>
    <w:p w:rsidR="0028155D" w:rsidRDefault="0028155D" w:rsidP="003A3E5F">
      <w:pPr>
        <w:pStyle w:val="berschrift1"/>
      </w:pPr>
      <w:bookmarkStart w:id="1" w:name="_Toc439680431"/>
      <w:r w:rsidRPr="003A3E5F">
        <w:lastRenderedPageBreak/>
        <w:t>Inhaltsverzeichnis</w:t>
      </w:r>
      <w:bookmarkEnd w:id="1"/>
    </w:p>
    <w:p w:rsidR="00E84F38" w:rsidRDefault="00E84F38" w:rsidP="00E84F38"/>
    <w:p w:rsidR="00067170" w:rsidRDefault="00E84F38">
      <w:pPr>
        <w:pStyle w:val="Verzeichnis1"/>
        <w:tabs>
          <w:tab w:val="right" w:leader="dot" w:pos="962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39680431" w:history="1">
        <w:r w:rsidR="00067170" w:rsidRPr="009A0A81">
          <w:rPr>
            <w:rStyle w:val="Hyperlink"/>
            <w:noProof/>
          </w:rPr>
          <w:t>Inhaltsverzeichnis</w:t>
        </w:r>
        <w:r w:rsidR="00067170">
          <w:rPr>
            <w:noProof/>
            <w:webHidden/>
          </w:rPr>
          <w:tab/>
        </w:r>
        <w:r w:rsidR="00067170">
          <w:rPr>
            <w:noProof/>
            <w:webHidden/>
          </w:rPr>
          <w:fldChar w:fldCharType="begin"/>
        </w:r>
        <w:r w:rsidR="00067170">
          <w:rPr>
            <w:noProof/>
            <w:webHidden/>
          </w:rPr>
          <w:instrText xml:space="preserve"> PAGEREF _Toc439680431 \h </w:instrText>
        </w:r>
        <w:r w:rsidR="00067170">
          <w:rPr>
            <w:noProof/>
            <w:webHidden/>
          </w:rPr>
        </w:r>
        <w:r w:rsidR="00067170">
          <w:rPr>
            <w:noProof/>
            <w:webHidden/>
          </w:rPr>
          <w:fldChar w:fldCharType="separate"/>
        </w:r>
        <w:r w:rsidR="00067170">
          <w:rPr>
            <w:noProof/>
            <w:webHidden/>
          </w:rPr>
          <w:t>2</w:t>
        </w:r>
        <w:r w:rsidR="00067170">
          <w:rPr>
            <w:noProof/>
            <w:webHidden/>
          </w:rPr>
          <w:fldChar w:fldCharType="end"/>
        </w:r>
      </w:hyperlink>
    </w:p>
    <w:p w:rsidR="00067170" w:rsidRDefault="00067170">
      <w:pPr>
        <w:pStyle w:val="Verzeichnis1"/>
        <w:tabs>
          <w:tab w:val="right" w:leader="dot" w:pos="962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439680432" w:history="1">
        <w:r w:rsidRPr="009A0A81">
          <w:rPr>
            <w:rStyle w:val="Hyperlink"/>
            <w:noProof/>
          </w:rPr>
          <w:t>1 Einführung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_Toc439680432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4F38" w:rsidRPr="00E84F38" w:rsidRDefault="00E84F38" w:rsidP="00E84F38">
      <w:r>
        <w:fldChar w:fldCharType="end"/>
      </w:r>
    </w:p>
    <w:p w:rsidR="0028155D" w:rsidRPr="00B31EDB" w:rsidRDefault="0028155D" w:rsidP="00B31EDB">
      <w:pPr>
        <w:rPr>
          <w:szCs w:val="24"/>
        </w:rPr>
      </w:pPr>
      <w:r w:rsidRPr="00B31EDB">
        <w:rPr>
          <w:szCs w:val="24"/>
        </w:rPr>
        <w:br w:type="page"/>
      </w:r>
    </w:p>
    <w:p w:rsidR="0028155D" w:rsidRDefault="00E57775" w:rsidP="003A3E5F">
      <w:pPr>
        <w:pStyle w:val="berschrift1"/>
      </w:pPr>
      <w:bookmarkStart w:id="2" w:name="_Toc439680432"/>
      <w:r w:rsidRPr="003A3E5F">
        <w:lastRenderedPageBreak/>
        <w:t xml:space="preserve">1 </w:t>
      </w:r>
      <w:r w:rsidR="0028155D" w:rsidRPr="003A3E5F">
        <w:t>Einführung</w:t>
      </w:r>
      <w:bookmarkEnd w:id="2"/>
    </w:p>
    <w:p w:rsidR="002E7D18" w:rsidRPr="002E7D18" w:rsidRDefault="002E7D18" w:rsidP="002E7D18"/>
    <w:sectPr w:rsidR="002E7D18" w:rsidRPr="002E7D18" w:rsidSect="00A558F7">
      <w:pgSz w:w="11906" w:h="16838" w:code="9"/>
      <w:pgMar w:top="1134" w:right="851" w:bottom="1701" w:left="1418" w:header="709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44"/>
    <w:rsid w:val="000069F2"/>
    <w:rsid w:val="00011F11"/>
    <w:rsid w:val="0001426F"/>
    <w:rsid w:val="00067170"/>
    <w:rsid w:val="000752AF"/>
    <w:rsid w:val="000A1513"/>
    <w:rsid w:val="000B3DDE"/>
    <w:rsid w:val="000C0043"/>
    <w:rsid w:val="000C24CC"/>
    <w:rsid w:val="000D5885"/>
    <w:rsid w:val="000E2E29"/>
    <w:rsid w:val="00105263"/>
    <w:rsid w:val="0011364D"/>
    <w:rsid w:val="001278FE"/>
    <w:rsid w:val="00140F2E"/>
    <w:rsid w:val="00151F4D"/>
    <w:rsid w:val="00191A74"/>
    <w:rsid w:val="001A17FC"/>
    <w:rsid w:val="001B6718"/>
    <w:rsid w:val="001C0F89"/>
    <w:rsid w:val="001C7F4F"/>
    <w:rsid w:val="001F3AE6"/>
    <w:rsid w:val="0026171B"/>
    <w:rsid w:val="0028155D"/>
    <w:rsid w:val="002A4E19"/>
    <w:rsid w:val="002D62BD"/>
    <w:rsid w:val="002E7D18"/>
    <w:rsid w:val="00302220"/>
    <w:rsid w:val="003230DF"/>
    <w:rsid w:val="00344303"/>
    <w:rsid w:val="00391FD8"/>
    <w:rsid w:val="0039256F"/>
    <w:rsid w:val="003A3E5F"/>
    <w:rsid w:val="003B33C8"/>
    <w:rsid w:val="003B3C84"/>
    <w:rsid w:val="003B56DE"/>
    <w:rsid w:val="003C057C"/>
    <w:rsid w:val="003D1767"/>
    <w:rsid w:val="003F592D"/>
    <w:rsid w:val="00415408"/>
    <w:rsid w:val="00435022"/>
    <w:rsid w:val="004413A8"/>
    <w:rsid w:val="00456BBF"/>
    <w:rsid w:val="004600A2"/>
    <w:rsid w:val="0048445F"/>
    <w:rsid w:val="0048649F"/>
    <w:rsid w:val="00491FA9"/>
    <w:rsid w:val="00494252"/>
    <w:rsid w:val="004A617E"/>
    <w:rsid w:val="004C02FB"/>
    <w:rsid w:val="004C5044"/>
    <w:rsid w:val="004E0D4C"/>
    <w:rsid w:val="005073A2"/>
    <w:rsid w:val="00510C81"/>
    <w:rsid w:val="00522644"/>
    <w:rsid w:val="00537391"/>
    <w:rsid w:val="00577DB6"/>
    <w:rsid w:val="005A4874"/>
    <w:rsid w:val="005E527B"/>
    <w:rsid w:val="005F4D8F"/>
    <w:rsid w:val="00601ECD"/>
    <w:rsid w:val="00610624"/>
    <w:rsid w:val="006118F1"/>
    <w:rsid w:val="00614384"/>
    <w:rsid w:val="0062702C"/>
    <w:rsid w:val="00646F82"/>
    <w:rsid w:val="006C49ED"/>
    <w:rsid w:val="00724E29"/>
    <w:rsid w:val="00734367"/>
    <w:rsid w:val="007344EB"/>
    <w:rsid w:val="00751B52"/>
    <w:rsid w:val="0077144F"/>
    <w:rsid w:val="007D06EC"/>
    <w:rsid w:val="007E2EA1"/>
    <w:rsid w:val="007F1E11"/>
    <w:rsid w:val="008201C8"/>
    <w:rsid w:val="008351BA"/>
    <w:rsid w:val="00861FAD"/>
    <w:rsid w:val="008677B7"/>
    <w:rsid w:val="00871AA2"/>
    <w:rsid w:val="00885200"/>
    <w:rsid w:val="00885BFC"/>
    <w:rsid w:val="00886125"/>
    <w:rsid w:val="00886D27"/>
    <w:rsid w:val="008B372E"/>
    <w:rsid w:val="008C1CDC"/>
    <w:rsid w:val="008D3AD3"/>
    <w:rsid w:val="008F687A"/>
    <w:rsid w:val="0090741C"/>
    <w:rsid w:val="009332BD"/>
    <w:rsid w:val="00936472"/>
    <w:rsid w:val="00964E37"/>
    <w:rsid w:val="00965DC2"/>
    <w:rsid w:val="0096683F"/>
    <w:rsid w:val="00972B2B"/>
    <w:rsid w:val="0097612C"/>
    <w:rsid w:val="009839A3"/>
    <w:rsid w:val="009C20E4"/>
    <w:rsid w:val="009E2F77"/>
    <w:rsid w:val="00A426E8"/>
    <w:rsid w:val="00A558F7"/>
    <w:rsid w:val="00A76B1C"/>
    <w:rsid w:val="00A801B4"/>
    <w:rsid w:val="00A82F4C"/>
    <w:rsid w:val="00A95786"/>
    <w:rsid w:val="00AB61CF"/>
    <w:rsid w:val="00B01FF4"/>
    <w:rsid w:val="00B102C1"/>
    <w:rsid w:val="00B31EDB"/>
    <w:rsid w:val="00B42B6A"/>
    <w:rsid w:val="00B56C66"/>
    <w:rsid w:val="00BB4CB6"/>
    <w:rsid w:val="00BB6F5C"/>
    <w:rsid w:val="00BC45A4"/>
    <w:rsid w:val="00BE2CD0"/>
    <w:rsid w:val="00BF33BF"/>
    <w:rsid w:val="00C32784"/>
    <w:rsid w:val="00C3657B"/>
    <w:rsid w:val="00C527B6"/>
    <w:rsid w:val="00C6496C"/>
    <w:rsid w:val="00C8003E"/>
    <w:rsid w:val="00C94B56"/>
    <w:rsid w:val="00CA231D"/>
    <w:rsid w:val="00CA6E67"/>
    <w:rsid w:val="00CC58EC"/>
    <w:rsid w:val="00D00479"/>
    <w:rsid w:val="00D11F7C"/>
    <w:rsid w:val="00D157B9"/>
    <w:rsid w:val="00D213A3"/>
    <w:rsid w:val="00D32FCA"/>
    <w:rsid w:val="00D673D8"/>
    <w:rsid w:val="00D74AA7"/>
    <w:rsid w:val="00D74ED5"/>
    <w:rsid w:val="00D8171F"/>
    <w:rsid w:val="00D84095"/>
    <w:rsid w:val="00D9277B"/>
    <w:rsid w:val="00E124D7"/>
    <w:rsid w:val="00E27018"/>
    <w:rsid w:val="00E3372C"/>
    <w:rsid w:val="00E34C81"/>
    <w:rsid w:val="00E57775"/>
    <w:rsid w:val="00E65C3A"/>
    <w:rsid w:val="00E77C20"/>
    <w:rsid w:val="00E84F38"/>
    <w:rsid w:val="00E91C09"/>
    <w:rsid w:val="00E97CD2"/>
    <w:rsid w:val="00EB33F8"/>
    <w:rsid w:val="00F00035"/>
    <w:rsid w:val="00F17A0C"/>
    <w:rsid w:val="00F236DB"/>
    <w:rsid w:val="00F471E0"/>
    <w:rsid w:val="00F63111"/>
    <w:rsid w:val="00F63113"/>
    <w:rsid w:val="00F70CAB"/>
    <w:rsid w:val="00F9110B"/>
    <w:rsid w:val="00FB52AA"/>
    <w:rsid w:val="00FB62BB"/>
    <w:rsid w:val="00FC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D9647682-DDF3-4C5D-AD76-B96DDCE0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3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13A8"/>
    <w:pPr>
      <w:spacing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D06EC"/>
    <w:pPr>
      <w:keepNext/>
      <w:keepLines/>
      <w:spacing w:before="240" w:line="259" w:lineRule="auto"/>
      <w:outlineLvl w:val="0"/>
    </w:pPr>
    <w:rPr>
      <w:rFonts w:eastAsiaTheme="majorEastAsia" w:cstheme="majorBidi"/>
      <w:color w:val="2E74B5" w:themeColor="accent1" w:themeShade="BF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13A8"/>
    <w:pPr>
      <w:keepNext/>
      <w:keepLines/>
      <w:spacing w:before="40" w:line="259" w:lineRule="auto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06EC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31E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06EC"/>
    <w:rPr>
      <w:rFonts w:eastAsiaTheme="majorEastAsia" w:cstheme="majorBidi"/>
      <w:color w:val="2E74B5" w:themeColor="accent1" w:themeShade="BF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13A8"/>
    <w:rPr>
      <w:rFonts w:eastAsiaTheme="majorEastAsia" w:cstheme="majorBidi"/>
      <w:color w:val="2E74B5" w:themeColor="accent1" w:themeShade="BF"/>
      <w:sz w:val="28"/>
      <w:szCs w:val="26"/>
    </w:rPr>
  </w:style>
  <w:style w:type="table" w:styleId="Gitternetztabelle1hell">
    <w:name w:val="Grid Table 1 Light"/>
    <w:basedOn w:val="NormaleTabelle"/>
    <w:uiPriority w:val="46"/>
    <w:rsid w:val="0028155D"/>
    <w:rPr>
      <w:rFonts w:asciiTheme="minorHAnsi" w:hAnsiTheme="minorHAnsi" w:cstheme="minorBid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7D06EC"/>
    <w:rPr>
      <w:rFonts w:eastAsiaTheme="majorEastAsia" w:cstheme="majorBidi"/>
      <w:color w:val="1F4D78" w:themeColor="accent1" w:themeShade="7F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31E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enraster">
    <w:name w:val="Table Grid"/>
    <w:basedOn w:val="NormaleTabelle"/>
    <w:uiPriority w:val="39"/>
    <w:rsid w:val="004413A8"/>
    <w:rPr>
      <w:rFonts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13A8"/>
    <w:pPr>
      <w:autoSpaceDE w:val="0"/>
      <w:autoSpaceDN w:val="0"/>
      <w:adjustRightInd w:val="0"/>
    </w:pPr>
    <w:rPr>
      <w:rFonts w:ascii="Calibri" w:hAnsi="Calibri" w:cs="Calibri"/>
      <w:color w:val="000000"/>
      <w:szCs w:val="24"/>
    </w:rPr>
  </w:style>
  <w:style w:type="paragraph" w:styleId="Textkrper">
    <w:name w:val="Body Text"/>
    <w:basedOn w:val="Standard"/>
    <w:link w:val="TextkrperZchn"/>
    <w:uiPriority w:val="1"/>
    <w:qFormat/>
    <w:rsid w:val="004413A8"/>
    <w:pPr>
      <w:widowControl w:val="0"/>
      <w:spacing w:line="240" w:lineRule="auto"/>
      <w:ind w:left="116"/>
    </w:pPr>
    <w:rPr>
      <w:rFonts w:eastAsia="Arial" w:cstheme="minorBidi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4413A8"/>
    <w:rPr>
      <w:rFonts w:eastAsia="Arial" w:cstheme="minorBidi"/>
      <w:szCs w:val="24"/>
      <w:lang w:val="en-US"/>
    </w:rPr>
  </w:style>
  <w:style w:type="table" w:styleId="Listentabelle4Akzent5">
    <w:name w:val="List Table 4 Accent 5"/>
    <w:basedOn w:val="NormaleTabelle"/>
    <w:uiPriority w:val="49"/>
    <w:rsid w:val="0062702C"/>
    <w:pPr>
      <w:widowControl w:val="0"/>
    </w:pPr>
    <w:rPr>
      <w:rFonts w:asciiTheme="minorHAnsi" w:hAnsiTheme="minorHAnsi" w:cstheme="minorBidi"/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1052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E124D7"/>
    <w:pPr>
      <w:ind w:left="480" w:hanging="48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E124D7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E84F3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84F38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E84F3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E84F38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E84F38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E84F3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E84F38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E84F38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E84F38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E84F3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C0959-C1AB-487B-A73F-EA9CE7D3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98F7235E.dotm</Template>
  <TotalTime>0</TotalTime>
  <Pages>3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b.i.b.</dc:creator>
  <cp:keywords/>
  <dc:description/>
  <cp:lastModifiedBy>Brinkmann Marc</cp:lastModifiedBy>
  <cp:revision>146</cp:revision>
  <dcterms:created xsi:type="dcterms:W3CDTF">2015-11-04T07:10:00Z</dcterms:created>
  <dcterms:modified xsi:type="dcterms:W3CDTF">2016-01-04T13:58:00Z</dcterms:modified>
</cp:coreProperties>
</file>